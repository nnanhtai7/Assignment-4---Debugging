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6756B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6756B5" w:rsidRDefault="00E303EF">
            <w:pPr>
              <w:pStyle w:val="bp"/>
              <w:rPr>
                <w:b/>
                <w:sz w:val="24"/>
                <w:szCs w:val="24"/>
              </w:rPr>
            </w:pPr>
            <w:r w:rsidRPr="006756B5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756B5" w:rsidRDefault="00E24427" w:rsidP="009F4DF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6756B5">
              <w:rPr>
                <w:color w:val="0000FF"/>
                <w:sz w:val="24"/>
                <w:szCs w:val="24"/>
              </w:rPr>
              <w:t>BCCCP Test</w:t>
            </w:r>
          </w:p>
        </w:tc>
      </w:tr>
      <w:tr w:rsidR="00A30AD6" w:rsidRPr="006756B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6756B5" w:rsidRDefault="00E303EF">
            <w:pPr>
              <w:pStyle w:val="bp"/>
              <w:rPr>
                <w:b/>
                <w:sz w:val="24"/>
                <w:szCs w:val="24"/>
              </w:rPr>
            </w:pPr>
            <w:r w:rsidRPr="006756B5">
              <w:rPr>
                <w:b/>
                <w:sz w:val="24"/>
                <w:szCs w:val="24"/>
              </w:rPr>
              <w:t>Use</w:t>
            </w:r>
            <w:r w:rsidR="00531B5A" w:rsidRPr="006756B5">
              <w:rPr>
                <w:b/>
                <w:sz w:val="24"/>
                <w:szCs w:val="24"/>
              </w:rPr>
              <w:t xml:space="preserve"> </w:t>
            </w:r>
            <w:r w:rsidRPr="006756B5">
              <w:rPr>
                <w:b/>
                <w:sz w:val="24"/>
                <w:szCs w:val="24"/>
              </w:rPr>
              <w:t xml:space="preserve">Case </w:t>
            </w:r>
            <w:r w:rsidR="00A30AD6" w:rsidRPr="006756B5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6756B5" w:rsidRDefault="00E2442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6756B5">
              <w:rPr>
                <w:color w:val="0000FF"/>
                <w:sz w:val="24"/>
                <w:szCs w:val="24"/>
              </w:rPr>
              <w:t>Car Enter</w:t>
            </w:r>
            <w:r w:rsidR="001E0AE4" w:rsidRPr="006756B5">
              <w:rPr>
                <w:color w:val="0000FF"/>
                <w:sz w:val="24"/>
                <w:szCs w:val="24"/>
              </w:rPr>
              <w:t xml:space="preserve">, Issue </w:t>
            </w:r>
            <w:proofErr w:type="spellStart"/>
            <w:r w:rsidR="001E0AE4" w:rsidRPr="006756B5">
              <w:rPr>
                <w:color w:val="0000FF"/>
                <w:sz w:val="24"/>
                <w:szCs w:val="24"/>
              </w:rPr>
              <w:t>Adhoc</w:t>
            </w:r>
            <w:proofErr w:type="spellEnd"/>
            <w:r w:rsidR="001E0AE4" w:rsidRPr="006756B5">
              <w:rPr>
                <w:color w:val="0000FF"/>
                <w:sz w:val="24"/>
                <w:szCs w:val="24"/>
              </w:rPr>
              <w:t xml:space="preserve"> Ticket, Pay for ticket, </w:t>
            </w:r>
            <w:r w:rsidR="001334FE" w:rsidRPr="006756B5">
              <w:rPr>
                <w:color w:val="0000FF"/>
                <w:sz w:val="24"/>
                <w:szCs w:val="24"/>
              </w:rPr>
              <w:t>Car Exit</w:t>
            </w:r>
          </w:p>
        </w:tc>
      </w:tr>
      <w:tr w:rsidR="00E303EF" w:rsidRPr="006756B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6756B5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6756B5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756B5" w:rsidRDefault="00910C28" w:rsidP="00E2442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6756B5">
              <w:rPr>
                <w:color w:val="0000FF"/>
                <w:sz w:val="24"/>
                <w:szCs w:val="24"/>
              </w:rPr>
              <w:t>This test script serves the purpose of testing proper functio</w:t>
            </w:r>
            <w:r w:rsidR="00E24427" w:rsidRPr="006756B5">
              <w:rPr>
                <w:color w:val="0000FF"/>
                <w:sz w:val="24"/>
                <w:szCs w:val="24"/>
              </w:rPr>
              <w:t>ning of the steps described in the chosen</w:t>
            </w:r>
            <w:r w:rsidRPr="006756B5">
              <w:rPr>
                <w:color w:val="0000FF"/>
                <w:sz w:val="24"/>
                <w:szCs w:val="24"/>
              </w:rPr>
              <w:t xml:space="preserve"> use case scenario</w:t>
            </w:r>
            <w:r w:rsidR="00E24427" w:rsidRPr="006756B5">
              <w:rPr>
                <w:color w:val="0000FF"/>
                <w:sz w:val="24"/>
                <w:szCs w:val="24"/>
              </w:rPr>
              <w:t>s</w:t>
            </w:r>
            <w:r w:rsidRPr="006756B5">
              <w:rPr>
                <w:color w:val="0000FF"/>
                <w:sz w:val="24"/>
                <w:szCs w:val="24"/>
              </w:rPr>
              <w:t>.</w:t>
            </w:r>
          </w:p>
        </w:tc>
      </w:tr>
      <w:tr w:rsidR="00E303EF" w:rsidRPr="006756B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6756B5" w:rsidRDefault="00E303EF">
            <w:pPr>
              <w:pStyle w:val="bp"/>
              <w:rPr>
                <w:b/>
                <w:sz w:val="24"/>
                <w:szCs w:val="24"/>
              </w:rPr>
            </w:pPr>
            <w:r w:rsidRPr="006756B5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756B5" w:rsidRDefault="00910C28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6756B5">
              <w:rPr>
                <w:color w:val="0000FF"/>
                <w:sz w:val="24"/>
                <w:szCs w:val="24"/>
              </w:rPr>
              <w:t xml:space="preserve">In order to execute the steps in this test script knowledge over the system and representative data needs to be acquired </w:t>
            </w:r>
          </w:p>
        </w:tc>
      </w:tr>
      <w:tr w:rsidR="00E303EF" w:rsidRPr="006756B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6756B5" w:rsidRDefault="00E303EF">
            <w:pPr>
              <w:pStyle w:val="bp"/>
              <w:rPr>
                <w:b/>
                <w:sz w:val="24"/>
                <w:szCs w:val="24"/>
              </w:rPr>
            </w:pPr>
            <w:r w:rsidRPr="006756B5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756B5" w:rsidRDefault="00910C28">
            <w:pPr>
              <w:pStyle w:val="bp"/>
              <w:rPr>
                <w:color w:val="0000FF"/>
                <w:sz w:val="24"/>
                <w:szCs w:val="24"/>
              </w:rPr>
            </w:pPr>
            <w:r w:rsidRPr="006756B5">
              <w:rPr>
                <w:color w:val="0000FF"/>
                <w:sz w:val="24"/>
                <w:szCs w:val="24"/>
              </w:rPr>
              <w:t>Successfully testing the possibilities in the system, verifying expected results or finding new problems</w:t>
            </w:r>
          </w:p>
        </w:tc>
      </w:tr>
      <w:tr w:rsidR="00E303EF" w:rsidRPr="006756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6756B5" w:rsidRDefault="00A3765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6756B5">
              <w:rPr>
                <w:b/>
                <w:sz w:val="24"/>
                <w:szCs w:val="24"/>
              </w:rPr>
              <w:t>Notes</w:t>
            </w:r>
            <w:r w:rsidR="00E303EF" w:rsidRPr="006756B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756B5" w:rsidRDefault="00E303EF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  <w:p w:rsidR="00E303EF" w:rsidRPr="006756B5" w:rsidRDefault="00E303EF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  <w:p w:rsidR="00E303EF" w:rsidRPr="006756B5" w:rsidRDefault="00E303EF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536681" w:rsidRPr="006756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6756B5" w:rsidRDefault="00536681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6756B5">
              <w:rPr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6756B5" w:rsidRDefault="00536681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DF1585" w:rsidRPr="006756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6756B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6756B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szCs w:val="24"/>
              </w:rPr>
            </w:pPr>
            <w:r w:rsidRPr="006756B5">
              <w:rPr>
                <w:b/>
                <w:sz w:val="24"/>
                <w:szCs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6756B5" w:rsidRDefault="00DF1585">
            <w:pPr>
              <w:pStyle w:val="bp"/>
              <w:jc w:val="center"/>
              <w:rPr>
                <w:sz w:val="24"/>
                <w:szCs w:val="24"/>
              </w:rPr>
            </w:pPr>
            <w:r w:rsidRPr="006756B5">
              <w:rPr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6756B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56B5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6756B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56B5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DF1585" w:rsidRPr="006756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6756B5" w:rsidRDefault="00DF1585" w:rsidP="00B71A35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6756B5" w:rsidRDefault="00910C28" w:rsidP="000E3044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Click</w:t>
            </w:r>
            <w:r w:rsidR="000E3044" w:rsidRPr="006756B5">
              <w:rPr>
                <w:sz w:val="24"/>
                <w:szCs w:val="24"/>
              </w:rPr>
              <w:t xml:space="preserve"> the red</w:t>
            </w:r>
            <w:r w:rsidRPr="006756B5">
              <w:rPr>
                <w:sz w:val="24"/>
                <w:szCs w:val="24"/>
              </w:rPr>
              <w:t xml:space="preserve"> “</w:t>
            </w:r>
            <w:r w:rsidR="000E3044" w:rsidRPr="006756B5">
              <w:rPr>
                <w:sz w:val="24"/>
                <w:szCs w:val="24"/>
              </w:rPr>
              <w:t>No car detected</w:t>
            </w:r>
            <w:r w:rsidRPr="006756B5">
              <w:rPr>
                <w:sz w:val="24"/>
                <w:szCs w:val="24"/>
              </w:rPr>
              <w:t>” button</w:t>
            </w:r>
            <w:r w:rsidR="006A406B">
              <w:rPr>
                <w:sz w:val="24"/>
                <w:szCs w:val="24"/>
              </w:rPr>
              <w:t xml:space="preserve"> in “Entry Outside Sensor”</w:t>
            </w:r>
          </w:p>
        </w:tc>
        <w:tc>
          <w:tcPr>
            <w:tcW w:w="5596" w:type="dxa"/>
          </w:tcPr>
          <w:p w:rsidR="00DF1585" w:rsidRPr="006756B5" w:rsidRDefault="000E3044" w:rsidP="0093488F">
            <w:pPr>
              <w:pStyle w:val="bp"/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The button change to a green button saying “Car detected”</w:t>
            </w:r>
          </w:p>
        </w:tc>
        <w:tc>
          <w:tcPr>
            <w:tcW w:w="714" w:type="dxa"/>
          </w:tcPr>
          <w:p w:rsidR="00DF1585" w:rsidRPr="006756B5" w:rsidRDefault="00910C28" w:rsidP="0093488F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X</w:t>
            </w:r>
          </w:p>
        </w:tc>
        <w:tc>
          <w:tcPr>
            <w:tcW w:w="714" w:type="dxa"/>
          </w:tcPr>
          <w:p w:rsidR="00DF1585" w:rsidRPr="006756B5" w:rsidRDefault="00DF1585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DF1585" w:rsidRPr="006756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6756B5" w:rsidRDefault="00DF1585" w:rsidP="00B71A35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6756B5" w:rsidRDefault="004437B9" w:rsidP="00362280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 xml:space="preserve">Click “Issue </w:t>
            </w:r>
            <w:proofErr w:type="spellStart"/>
            <w:r w:rsidRPr="006756B5">
              <w:rPr>
                <w:sz w:val="24"/>
                <w:szCs w:val="24"/>
              </w:rPr>
              <w:t>Adhoc</w:t>
            </w:r>
            <w:proofErr w:type="spellEnd"/>
            <w:r w:rsidRPr="006756B5">
              <w:rPr>
                <w:sz w:val="24"/>
                <w:szCs w:val="24"/>
              </w:rPr>
              <w:t xml:space="preserve"> Ticket”</w:t>
            </w:r>
          </w:p>
        </w:tc>
        <w:tc>
          <w:tcPr>
            <w:tcW w:w="5596" w:type="dxa"/>
          </w:tcPr>
          <w:p w:rsidR="00DF1585" w:rsidRPr="006756B5" w:rsidRDefault="00910C28" w:rsidP="004437B9">
            <w:pPr>
              <w:pStyle w:val="bp"/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 xml:space="preserve">System displays </w:t>
            </w:r>
            <w:r w:rsidR="004437B9" w:rsidRPr="006756B5">
              <w:rPr>
                <w:sz w:val="24"/>
                <w:szCs w:val="24"/>
              </w:rPr>
              <w:t>ticket</w:t>
            </w:r>
            <w:r w:rsidRPr="006756B5">
              <w:rPr>
                <w:sz w:val="24"/>
                <w:szCs w:val="24"/>
              </w:rPr>
              <w:t xml:space="preserve"> information </w:t>
            </w:r>
            <w:r w:rsidR="004437B9" w:rsidRPr="006756B5">
              <w:rPr>
                <w:sz w:val="24"/>
                <w:szCs w:val="24"/>
              </w:rPr>
              <w:t>in the “Entry ticket printer</w:t>
            </w:r>
            <w:r w:rsidR="00230228">
              <w:rPr>
                <w:sz w:val="24"/>
                <w:szCs w:val="24"/>
              </w:rPr>
              <w:t>” area</w:t>
            </w:r>
            <w:r w:rsidR="004437B9" w:rsidRPr="006756B5">
              <w:rPr>
                <w:sz w:val="24"/>
                <w:szCs w:val="24"/>
              </w:rPr>
              <w:t xml:space="preserve"> below</w:t>
            </w:r>
          </w:p>
        </w:tc>
        <w:tc>
          <w:tcPr>
            <w:tcW w:w="714" w:type="dxa"/>
          </w:tcPr>
          <w:p w:rsidR="00DF1585" w:rsidRPr="006756B5" w:rsidRDefault="00910C28" w:rsidP="0093488F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X</w:t>
            </w:r>
          </w:p>
        </w:tc>
        <w:tc>
          <w:tcPr>
            <w:tcW w:w="714" w:type="dxa"/>
          </w:tcPr>
          <w:p w:rsidR="00DF1585" w:rsidRPr="006756B5" w:rsidRDefault="00DF1585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DF1585" w:rsidRPr="006756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6756B5" w:rsidRDefault="00DF1585" w:rsidP="00B71A35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6756B5" w:rsidRDefault="00080CD5" w:rsidP="00362280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 xml:space="preserve">Press “Take ticket” in the </w:t>
            </w:r>
            <w:proofErr w:type="spellStart"/>
            <w:r w:rsidRPr="006756B5">
              <w:rPr>
                <w:sz w:val="24"/>
                <w:szCs w:val="24"/>
              </w:rPr>
              <w:t>EntryPillarUI</w:t>
            </w:r>
            <w:proofErr w:type="spellEnd"/>
          </w:p>
        </w:tc>
        <w:tc>
          <w:tcPr>
            <w:tcW w:w="5596" w:type="dxa"/>
          </w:tcPr>
          <w:p w:rsidR="00DF1585" w:rsidRPr="006756B5" w:rsidRDefault="009A5F67" w:rsidP="009F05C9">
            <w:pPr>
              <w:pStyle w:val="bp"/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 xml:space="preserve">Red </w:t>
            </w:r>
            <w:r w:rsidR="009F05C9">
              <w:rPr>
                <w:sz w:val="24"/>
                <w:szCs w:val="24"/>
              </w:rPr>
              <w:t>button</w:t>
            </w:r>
            <w:r w:rsidRPr="006756B5">
              <w:rPr>
                <w:sz w:val="24"/>
                <w:szCs w:val="24"/>
              </w:rPr>
              <w:t xml:space="preserve"> “Gate down” will become green </w:t>
            </w:r>
            <w:r w:rsidR="009F05C9">
              <w:rPr>
                <w:sz w:val="24"/>
                <w:szCs w:val="24"/>
              </w:rPr>
              <w:t>button</w:t>
            </w:r>
            <w:r w:rsidRPr="006756B5">
              <w:rPr>
                <w:sz w:val="24"/>
                <w:szCs w:val="24"/>
              </w:rPr>
              <w:t xml:space="preserve"> “Gate up”</w:t>
            </w:r>
          </w:p>
        </w:tc>
        <w:tc>
          <w:tcPr>
            <w:tcW w:w="714" w:type="dxa"/>
          </w:tcPr>
          <w:p w:rsidR="00DF1585" w:rsidRPr="006756B5" w:rsidRDefault="00910C28" w:rsidP="0093488F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X</w:t>
            </w:r>
          </w:p>
        </w:tc>
        <w:tc>
          <w:tcPr>
            <w:tcW w:w="714" w:type="dxa"/>
          </w:tcPr>
          <w:p w:rsidR="00DF1585" w:rsidRPr="006756B5" w:rsidRDefault="00DF1585" w:rsidP="00E965BA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294097" w:rsidRPr="006756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94097" w:rsidRPr="006756B5" w:rsidRDefault="00294097" w:rsidP="00B71A35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94097" w:rsidRPr="006756B5" w:rsidRDefault="00294097" w:rsidP="00362280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 xml:space="preserve">Enter the Barcode details of the ticket onto the </w:t>
            </w:r>
            <w:proofErr w:type="spellStart"/>
            <w:r w:rsidRPr="006756B5">
              <w:rPr>
                <w:sz w:val="24"/>
                <w:szCs w:val="24"/>
              </w:rPr>
              <w:t>PayStationUI</w:t>
            </w:r>
            <w:proofErr w:type="spellEnd"/>
            <w:r w:rsidRPr="006756B5">
              <w:rPr>
                <w:sz w:val="24"/>
                <w:szCs w:val="24"/>
              </w:rPr>
              <w:t xml:space="preserve"> and click “Read Ticket”</w:t>
            </w:r>
          </w:p>
        </w:tc>
        <w:tc>
          <w:tcPr>
            <w:tcW w:w="5596" w:type="dxa"/>
          </w:tcPr>
          <w:p w:rsidR="00294097" w:rsidRPr="006756B5" w:rsidRDefault="00294097" w:rsidP="0093488F">
            <w:pPr>
              <w:pStyle w:val="bp"/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System will show how much to pay</w:t>
            </w:r>
          </w:p>
        </w:tc>
        <w:tc>
          <w:tcPr>
            <w:tcW w:w="714" w:type="dxa"/>
          </w:tcPr>
          <w:p w:rsidR="00294097" w:rsidRPr="006756B5" w:rsidRDefault="00294097" w:rsidP="0093488F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X</w:t>
            </w:r>
          </w:p>
        </w:tc>
        <w:tc>
          <w:tcPr>
            <w:tcW w:w="714" w:type="dxa"/>
          </w:tcPr>
          <w:p w:rsidR="00294097" w:rsidRPr="006756B5" w:rsidRDefault="00294097" w:rsidP="00E965BA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294097" w:rsidRPr="006756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94097" w:rsidRPr="006756B5" w:rsidRDefault="00294097" w:rsidP="00B71A35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94097" w:rsidRPr="006756B5" w:rsidRDefault="00B46603" w:rsidP="00362280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“Pay”</w:t>
            </w:r>
          </w:p>
        </w:tc>
        <w:tc>
          <w:tcPr>
            <w:tcW w:w="5596" w:type="dxa"/>
          </w:tcPr>
          <w:p w:rsidR="00294097" w:rsidRPr="006756B5" w:rsidRDefault="00230228" w:rsidP="0093488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will show the details </w:t>
            </w:r>
            <w:r w:rsidR="008D7101">
              <w:rPr>
                <w:sz w:val="24"/>
                <w:szCs w:val="24"/>
              </w:rPr>
              <w:t>in the “</w:t>
            </w:r>
            <w:proofErr w:type="spellStart"/>
            <w:r w:rsidR="008D7101">
              <w:rPr>
                <w:sz w:val="24"/>
                <w:szCs w:val="24"/>
              </w:rPr>
              <w:t>Paystation</w:t>
            </w:r>
            <w:proofErr w:type="spellEnd"/>
            <w:r w:rsidR="008D7101">
              <w:rPr>
                <w:sz w:val="24"/>
                <w:szCs w:val="24"/>
              </w:rPr>
              <w:t xml:space="preserve"> ticket printer” are below</w:t>
            </w:r>
          </w:p>
        </w:tc>
        <w:tc>
          <w:tcPr>
            <w:tcW w:w="714" w:type="dxa"/>
          </w:tcPr>
          <w:p w:rsidR="00294097" w:rsidRPr="006756B5" w:rsidRDefault="00E23005" w:rsidP="0093488F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X</w:t>
            </w:r>
            <w:bookmarkStart w:id="0" w:name="_GoBack"/>
            <w:bookmarkEnd w:id="0"/>
          </w:p>
        </w:tc>
        <w:tc>
          <w:tcPr>
            <w:tcW w:w="714" w:type="dxa"/>
          </w:tcPr>
          <w:p w:rsidR="00294097" w:rsidRPr="006756B5" w:rsidRDefault="00294097" w:rsidP="00E965BA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294097" w:rsidRPr="006756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94097" w:rsidRPr="006756B5" w:rsidRDefault="00294097" w:rsidP="00B71A35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94097" w:rsidRPr="006756B5" w:rsidRDefault="005F7EEF" w:rsidP="00362280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“Take ticket”</w:t>
            </w:r>
          </w:p>
        </w:tc>
        <w:tc>
          <w:tcPr>
            <w:tcW w:w="5596" w:type="dxa"/>
          </w:tcPr>
          <w:p w:rsidR="00294097" w:rsidRPr="006756B5" w:rsidRDefault="006632C4" w:rsidP="0093488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return to the default layout</w:t>
            </w:r>
          </w:p>
        </w:tc>
        <w:tc>
          <w:tcPr>
            <w:tcW w:w="714" w:type="dxa"/>
          </w:tcPr>
          <w:p w:rsidR="00294097" w:rsidRPr="006756B5" w:rsidRDefault="00E23005" w:rsidP="0093488F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X</w:t>
            </w:r>
          </w:p>
        </w:tc>
        <w:tc>
          <w:tcPr>
            <w:tcW w:w="714" w:type="dxa"/>
          </w:tcPr>
          <w:p w:rsidR="00294097" w:rsidRPr="006756B5" w:rsidRDefault="00294097" w:rsidP="00E965BA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294097" w:rsidRPr="006756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94097" w:rsidRPr="006756B5" w:rsidRDefault="00294097" w:rsidP="00B71A35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94097" w:rsidRPr="006756B5" w:rsidRDefault="00C0070A" w:rsidP="00362280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invalid data (not the right barcode ticket)</w:t>
            </w:r>
          </w:p>
        </w:tc>
        <w:tc>
          <w:tcPr>
            <w:tcW w:w="5596" w:type="dxa"/>
          </w:tcPr>
          <w:p w:rsidR="00294097" w:rsidRPr="006756B5" w:rsidRDefault="00C0070A" w:rsidP="0093488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reject the ticket</w:t>
            </w:r>
          </w:p>
        </w:tc>
        <w:tc>
          <w:tcPr>
            <w:tcW w:w="714" w:type="dxa"/>
          </w:tcPr>
          <w:p w:rsidR="00294097" w:rsidRPr="006756B5" w:rsidRDefault="00E23005" w:rsidP="0093488F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X</w:t>
            </w:r>
          </w:p>
        </w:tc>
        <w:tc>
          <w:tcPr>
            <w:tcW w:w="714" w:type="dxa"/>
          </w:tcPr>
          <w:p w:rsidR="00294097" w:rsidRPr="006756B5" w:rsidRDefault="00294097" w:rsidP="00E965BA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410820" w:rsidRPr="006756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10820" w:rsidRPr="006756B5" w:rsidRDefault="00410820" w:rsidP="00B71A35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10820" w:rsidRPr="006756B5" w:rsidRDefault="00410820" w:rsidP="008B0572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Press the button in Entry Inside Sensor</w:t>
            </w:r>
          </w:p>
        </w:tc>
        <w:tc>
          <w:tcPr>
            <w:tcW w:w="5596" w:type="dxa"/>
          </w:tcPr>
          <w:p w:rsidR="00410820" w:rsidRPr="006756B5" w:rsidRDefault="00410820" w:rsidP="008B057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“Car detected</w:t>
            </w:r>
            <w:r w:rsidR="00B60DAB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br/>
              <w:t xml:space="preserve"> and s</w:t>
            </w:r>
            <w:r w:rsidRPr="006756B5">
              <w:rPr>
                <w:sz w:val="24"/>
                <w:szCs w:val="24"/>
              </w:rPr>
              <w:t>tatus will change to “Entering”</w:t>
            </w:r>
          </w:p>
        </w:tc>
        <w:tc>
          <w:tcPr>
            <w:tcW w:w="714" w:type="dxa"/>
          </w:tcPr>
          <w:p w:rsidR="00410820" w:rsidRPr="006756B5" w:rsidRDefault="00E23005" w:rsidP="0093488F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X</w:t>
            </w:r>
          </w:p>
        </w:tc>
        <w:tc>
          <w:tcPr>
            <w:tcW w:w="714" w:type="dxa"/>
          </w:tcPr>
          <w:p w:rsidR="00410820" w:rsidRPr="006756B5" w:rsidRDefault="00410820" w:rsidP="00E965BA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410820" w:rsidRPr="006756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10820" w:rsidRPr="006756B5" w:rsidRDefault="00410820" w:rsidP="00B71A35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10820" w:rsidRPr="006756B5" w:rsidRDefault="006A406B" w:rsidP="00362280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Click the red “No car detected” button</w:t>
            </w:r>
            <w:r>
              <w:rPr>
                <w:sz w:val="24"/>
                <w:szCs w:val="24"/>
              </w:rPr>
              <w:t xml:space="preserve"> in “Entry Outside Sensor”</w:t>
            </w:r>
          </w:p>
        </w:tc>
        <w:tc>
          <w:tcPr>
            <w:tcW w:w="5596" w:type="dxa"/>
          </w:tcPr>
          <w:p w:rsidR="00410820" w:rsidRPr="006756B5" w:rsidRDefault="00B60DAB" w:rsidP="0093488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will change to “Entered”</w:t>
            </w:r>
          </w:p>
        </w:tc>
        <w:tc>
          <w:tcPr>
            <w:tcW w:w="714" w:type="dxa"/>
          </w:tcPr>
          <w:p w:rsidR="00410820" w:rsidRPr="006756B5" w:rsidRDefault="00E23005" w:rsidP="0093488F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X</w:t>
            </w:r>
          </w:p>
        </w:tc>
        <w:tc>
          <w:tcPr>
            <w:tcW w:w="714" w:type="dxa"/>
          </w:tcPr>
          <w:p w:rsidR="00410820" w:rsidRPr="006756B5" w:rsidRDefault="00410820" w:rsidP="00E965BA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410820" w:rsidRPr="006756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10820" w:rsidRPr="006756B5" w:rsidRDefault="00410820" w:rsidP="00B71A35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10820" w:rsidRPr="006756B5" w:rsidRDefault="00873A5D" w:rsidP="00873A5D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Click the red “No car detected” button</w:t>
            </w:r>
            <w:r>
              <w:rPr>
                <w:sz w:val="24"/>
                <w:szCs w:val="24"/>
              </w:rPr>
              <w:t xml:space="preserve"> in “</w:t>
            </w:r>
            <w:r>
              <w:rPr>
                <w:sz w:val="24"/>
                <w:szCs w:val="24"/>
              </w:rPr>
              <w:t>Exit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side Sensor”</w:t>
            </w:r>
          </w:p>
        </w:tc>
        <w:tc>
          <w:tcPr>
            <w:tcW w:w="5596" w:type="dxa"/>
          </w:tcPr>
          <w:p w:rsidR="00410820" w:rsidRPr="006756B5" w:rsidRDefault="00237027" w:rsidP="0093488F">
            <w:pPr>
              <w:pStyle w:val="bp"/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The button change to a green button saying “Car detected”</w:t>
            </w:r>
          </w:p>
        </w:tc>
        <w:tc>
          <w:tcPr>
            <w:tcW w:w="714" w:type="dxa"/>
          </w:tcPr>
          <w:p w:rsidR="00410820" w:rsidRPr="006756B5" w:rsidRDefault="00E23005" w:rsidP="0093488F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X</w:t>
            </w:r>
          </w:p>
        </w:tc>
        <w:tc>
          <w:tcPr>
            <w:tcW w:w="714" w:type="dxa"/>
          </w:tcPr>
          <w:p w:rsidR="00410820" w:rsidRPr="006756B5" w:rsidRDefault="00410820" w:rsidP="00E965BA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410820" w:rsidRPr="006756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10820" w:rsidRPr="006756B5" w:rsidRDefault="00410820" w:rsidP="00B71A35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10820" w:rsidRPr="006756B5" w:rsidRDefault="00643FAE" w:rsidP="00362280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the ticket barcode given before </w:t>
            </w:r>
            <w:r w:rsidR="000C1478">
              <w:rPr>
                <w:sz w:val="24"/>
                <w:szCs w:val="24"/>
              </w:rPr>
              <w:t xml:space="preserve">in the </w:t>
            </w:r>
            <w:proofErr w:type="spellStart"/>
            <w:r w:rsidR="000C1478">
              <w:rPr>
                <w:sz w:val="24"/>
                <w:szCs w:val="24"/>
              </w:rPr>
              <w:t>ExitPillarUI</w:t>
            </w:r>
            <w:proofErr w:type="spellEnd"/>
            <w:r w:rsidR="00823FDC">
              <w:rPr>
                <w:sz w:val="24"/>
                <w:szCs w:val="24"/>
              </w:rPr>
              <w:t xml:space="preserve"> and click “Read ticket”</w:t>
            </w:r>
          </w:p>
        </w:tc>
        <w:tc>
          <w:tcPr>
            <w:tcW w:w="5596" w:type="dxa"/>
          </w:tcPr>
          <w:p w:rsidR="00410820" w:rsidRPr="006756B5" w:rsidRDefault="00C3084E" w:rsidP="0093488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process the ticket and ask to take the ticket if it is correct</w:t>
            </w:r>
          </w:p>
        </w:tc>
        <w:tc>
          <w:tcPr>
            <w:tcW w:w="714" w:type="dxa"/>
          </w:tcPr>
          <w:p w:rsidR="00410820" w:rsidRPr="006756B5" w:rsidRDefault="00410820" w:rsidP="0093488F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X</w:t>
            </w:r>
          </w:p>
        </w:tc>
        <w:tc>
          <w:tcPr>
            <w:tcW w:w="714" w:type="dxa"/>
          </w:tcPr>
          <w:p w:rsidR="00410820" w:rsidRPr="006756B5" w:rsidRDefault="00410820" w:rsidP="00E965BA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410820" w:rsidRPr="006756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10820" w:rsidRPr="006756B5" w:rsidRDefault="00410820" w:rsidP="00B71A35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10820" w:rsidRPr="006756B5" w:rsidRDefault="00345451" w:rsidP="00362280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trash data (incorrect ticket barcode)</w:t>
            </w:r>
          </w:p>
        </w:tc>
        <w:tc>
          <w:tcPr>
            <w:tcW w:w="5596" w:type="dxa"/>
          </w:tcPr>
          <w:p w:rsidR="00410820" w:rsidRPr="006756B5" w:rsidRDefault="00591EC2" w:rsidP="0093488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reject the ticket</w:t>
            </w:r>
          </w:p>
        </w:tc>
        <w:tc>
          <w:tcPr>
            <w:tcW w:w="714" w:type="dxa"/>
          </w:tcPr>
          <w:p w:rsidR="00410820" w:rsidRPr="006756B5" w:rsidRDefault="00E23005" w:rsidP="0093488F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X</w:t>
            </w:r>
          </w:p>
        </w:tc>
        <w:tc>
          <w:tcPr>
            <w:tcW w:w="714" w:type="dxa"/>
          </w:tcPr>
          <w:p w:rsidR="00410820" w:rsidRPr="006756B5" w:rsidRDefault="00410820" w:rsidP="00E965BA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410820" w:rsidRPr="006756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10820" w:rsidRPr="006756B5" w:rsidRDefault="00410820" w:rsidP="00B71A35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10820" w:rsidRPr="006756B5" w:rsidRDefault="00151737" w:rsidP="00362280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Press “Take ticket” in the </w:t>
            </w:r>
            <w:proofErr w:type="spellStart"/>
            <w:r>
              <w:rPr>
                <w:sz w:val="24"/>
                <w:szCs w:val="24"/>
              </w:rPr>
              <w:t>ExitPillarUI</w:t>
            </w:r>
            <w:proofErr w:type="spellEnd"/>
          </w:p>
        </w:tc>
        <w:tc>
          <w:tcPr>
            <w:tcW w:w="5596" w:type="dxa"/>
          </w:tcPr>
          <w:p w:rsidR="00410820" w:rsidRPr="006756B5" w:rsidRDefault="00151737" w:rsidP="0093488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show “Ticket taken” and the gate will open</w:t>
            </w:r>
          </w:p>
        </w:tc>
        <w:tc>
          <w:tcPr>
            <w:tcW w:w="714" w:type="dxa"/>
          </w:tcPr>
          <w:p w:rsidR="00410820" w:rsidRPr="006756B5" w:rsidRDefault="00410820" w:rsidP="0093488F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X</w:t>
            </w:r>
          </w:p>
        </w:tc>
        <w:tc>
          <w:tcPr>
            <w:tcW w:w="714" w:type="dxa"/>
          </w:tcPr>
          <w:p w:rsidR="00410820" w:rsidRPr="006756B5" w:rsidRDefault="00410820" w:rsidP="00E965BA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410820" w:rsidRPr="006756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10820" w:rsidRPr="006756B5" w:rsidRDefault="00410820" w:rsidP="00B71A35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10820" w:rsidRPr="006756B5" w:rsidRDefault="00675C86" w:rsidP="00675C86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Click the red “No car detected” button</w:t>
            </w:r>
            <w:r>
              <w:rPr>
                <w:sz w:val="24"/>
                <w:szCs w:val="24"/>
              </w:rPr>
              <w:t xml:space="preserve"> in “Exit </w:t>
            </w:r>
            <w:r>
              <w:rPr>
                <w:sz w:val="24"/>
                <w:szCs w:val="24"/>
              </w:rPr>
              <w:t>Out</w:t>
            </w:r>
            <w:r>
              <w:rPr>
                <w:sz w:val="24"/>
                <w:szCs w:val="24"/>
              </w:rPr>
              <w:t>side Sensor”</w:t>
            </w:r>
          </w:p>
        </w:tc>
        <w:tc>
          <w:tcPr>
            <w:tcW w:w="5596" w:type="dxa"/>
          </w:tcPr>
          <w:p w:rsidR="00410820" w:rsidRPr="006756B5" w:rsidRDefault="00A9624E" w:rsidP="0093488F">
            <w:pPr>
              <w:pStyle w:val="bp"/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The button change to a green button saying “Car detected”</w:t>
            </w:r>
          </w:p>
        </w:tc>
        <w:tc>
          <w:tcPr>
            <w:tcW w:w="714" w:type="dxa"/>
          </w:tcPr>
          <w:p w:rsidR="00410820" w:rsidRPr="006756B5" w:rsidRDefault="00410820" w:rsidP="0093488F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X</w:t>
            </w:r>
          </w:p>
        </w:tc>
        <w:tc>
          <w:tcPr>
            <w:tcW w:w="714" w:type="dxa"/>
          </w:tcPr>
          <w:p w:rsidR="00410820" w:rsidRPr="006756B5" w:rsidRDefault="00410820" w:rsidP="00E965BA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410820" w:rsidRPr="006756B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10820" w:rsidRPr="006756B5" w:rsidRDefault="00410820" w:rsidP="00B71A35">
            <w:pPr>
              <w:pStyle w:val="proc"/>
              <w:rPr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410820" w:rsidRPr="006756B5" w:rsidRDefault="002C5064" w:rsidP="00362280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Click the red “No car detected” button</w:t>
            </w:r>
            <w:r>
              <w:rPr>
                <w:sz w:val="24"/>
                <w:szCs w:val="24"/>
              </w:rPr>
              <w:t xml:space="preserve"> in “Exit Inside Sensor”</w:t>
            </w:r>
          </w:p>
        </w:tc>
        <w:tc>
          <w:tcPr>
            <w:tcW w:w="5596" w:type="dxa"/>
          </w:tcPr>
          <w:p w:rsidR="00410820" w:rsidRPr="006756B5" w:rsidRDefault="002C5064" w:rsidP="0093488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will change to “Exited”</w:t>
            </w:r>
          </w:p>
        </w:tc>
        <w:tc>
          <w:tcPr>
            <w:tcW w:w="714" w:type="dxa"/>
          </w:tcPr>
          <w:p w:rsidR="00410820" w:rsidRPr="006756B5" w:rsidRDefault="00410820" w:rsidP="0093488F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 w:rsidRPr="006756B5">
              <w:rPr>
                <w:sz w:val="24"/>
                <w:szCs w:val="24"/>
              </w:rPr>
              <w:t>X</w:t>
            </w:r>
          </w:p>
        </w:tc>
        <w:tc>
          <w:tcPr>
            <w:tcW w:w="714" w:type="dxa"/>
          </w:tcPr>
          <w:p w:rsidR="00410820" w:rsidRPr="006756B5" w:rsidRDefault="00410820" w:rsidP="00E965BA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</w:tbl>
    <w:p w:rsidR="00A37650" w:rsidRPr="006756B5" w:rsidRDefault="00A37650" w:rsidP="00780A9A">
      <w:pPr>
        <w:pStyle w:val="bp"/>
        <w:spacing w:before="0" w:after="0"/>
        <w:rPr>
          <w:sz w:val="24"/>
          <w:szCs w:val="24"/>
        </w:rPr>
        <w:sectPr w:rsidR="00A37650" w:rsidRPr="006756B5"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6756B5" w:rsidRDefault="00780A9A" w:rsidP="00780A9A">
      <w:pPr>
        <w:pStyle w:val="bp"/>
        <w:spacing w:before="0" w:after="0"/>
        <w:rPr>
          <w:sz w:val="24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6756B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756B5" w:rsidRDefault="00A37650" w:rsidP="004F4FB4">
            <w:pPr>
              <w:pStyle w:val="bp"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756B5">
              <w:rPr>
                <w:b/>
                <w:sz w:val="24"/>
                <w:szCs w:val="24"/>
              </w:rPr>
              <w:t>Test Data Table</w:t>
            </w:r>
          </w:p>
        </w:tc>
      </w:tr>
      <w:tr w:rsidR="005C436E" w:rsidRPr="006756B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756B5" w:rsidRDefault="00780A9A" w:rsidP="004F4FB4">
            <w:pPr>
              <w:pStyle w:val="bp"/>
              <w:spacing w:before="0" w:after="0"/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756B5" w:rsidRDefault="00780A9A" w:rsidP="004F4FB4">
            <w:pPr>
              <w:pStyle w:val="bp"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756B5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756B5" w:rsidRDefault="00780A9A" w:rsidP="004F4FB4">
            <w:pPr>
              <w:pStyle w:val="bp"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75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756B5" w:rsidRDefault="00780A9A" w:rsidP="004F4FB4">
            <w:pPr>
              <w:pStyle w:val="bp"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756B5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756B5" w:rsidRDefault="00780A9A" w:rsidP="004F4FB4">
            <w:pPr>
              <w:pStyle w:val="bp"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756B5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756B5" w:rsidRDefault="00780A9A" w:rsidP="004F4FB4">
            <w:pPr>
              <w:pStyle w:val="bp"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756B5">
              <w:rPr>
                <w:b/>
                <w:sz w:val="24"/>
                <w:szCs w:val="24"/>
              </w:rPr>
              <w:t>5</w:t>
            </w:r>
          </w:p>
        </w:tc>
      </w:tr>
      <w:tr w:rsidR="005C436E" w:rsidRPr="006756B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910C28" w:rsidRPr="006756B5" w:rsidRDefault="00404136" w:rsidP="00B45122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Ticket barcode</w:t>
            </w:r>
            <w:r w:rsidR="00910C28" w:rsidRPr="006756B5">
              <w:rPr>
                <w:color w:val="0000FF"/>
                <w:sz w:val="24"/>
                <w:szCs w:val="24"/>
              </w:rPr>
              <w:t xml:space="preserve">: </w:t>
            </w:r>
            <w:r w:rsidR="00B45122">
              <w:rPr>
                <w:color w:val="0000FF"/>
                <w:sz w:val="24"/>
                <w:szCs w:val="24"/>
              </w:rPr>
              <w:t>A3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910C28" w:rsidRPr="006756B5" w:rsidRDefault="00910C28" w:rsidP="00910C28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10C28" w:rsidRPr="006756B5" w:rsidRDefault="00910C28" w:rsidP="00910C28">
            <w:pPr>
              <w:pStyle w:val="bp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10C28" w:rsidRPr="006756B5" w:rsidRDefault="00910C28" w:rsidP="00910C28">
            <w:pPr>
              <w:pStyle w:val="bp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10C28" w:rsidRPr="006756B5" w:rsidRDefault="00910C28" w:rsidP="00910C28">
            <w:pPr>
              <w:pStyle w:val="bp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910C28" w:rsidRPr="006756B5" w:rsidRDefault="00910C28" w:rsidP="00910C28">
            <w:pPr>
              <w:pStyle w:val="bp"/>
              <w:spacing w:before="0" w:after="0"/>
              <w:rPr>
                <w:sz w:val="24"/>
                <w:szCs w:val="24"/>
              </w:rPr>
            </w:pPr>
          </w:p>
        </w:tc>
      </w:tr>
      <w:tr w:rsidR="005C436E" w:rsidRPr="006756B5">
        <w:tc>
          <w:tcPr>
            <w:tcW w:w="2448" w:type="dxa"/>
            <w:shd w:val="clear" w:color="auto" w:fill="E0E0E0"/>
          </w:tcPr>
          <w:p w:rsidR="00910C28" w:rsidRPr="006756B5" w:rsidRDefault="00B45122" w:rsidP="00B45122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Trash data</w:t>
            </w:r>
            <w:r w:rsidR="00910C28" w:rsidRPr="006756B5">
              <w:rPr>
                <w:color w:val="0000F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0000FF"/>
                <w:sz w:val="24"/>
                <w:szCs w:val="24"/>
              </w:rPr>
              <w:t>asd</w:t>
            </w:r>
            <w:proofErr w:type="spellEnd"/>
          </w:p>
        </w:tc>
        <w:tc>
          <w:tcPr>
            <w:tcW w:w="1944" w:type="dxa"/>
          </w:tcPr>
          <w:p w:rsidR="00910C28" w:rsidRPr="006756B5" w:rsidRDefault="00910C28" w:rsidP="00910C28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</w:p>
        </w:tc>
        <w:tc>
          <w:tcPr>
            <w:tcW w:w="2196" w:type="dxa"/>
          </w:tcPr>
          <w:p w:rsidR="00910C28" w:rsidRPr="006756B5" w:rsidRDefault="00910C28" w:rsidP="00910C28">
            <w:pPr>
              <w:pStyle w:val="bp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2196" w:type="dxa"/>
          </w:tcPr>
          <w:p w:rsidR="00910C28" w:rsidRPr="006756B5" w:rsidRDefault="00910C28" w:rsidP="00910C28">
            <w:pPr>
              <w:pStyle w:val="bp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2196" w:type="dxa"/>
          </w:tcPr>
          <w:p w:rsidR="00910C28" w:rsidRPr="006756B5" w:rsidRDefault="00910C28" w:rsidP="00910C28">
            <w:pPr>
              <w:pStyle w:val="bp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2196" w:type="dxa"/>
          </w:tcPr>
          <w:p w:rsidR="00910C28" w:rsidRPr="006756B5" w:rsidRDefault="00910C28" w:rsidP="00910C28">
            <w:pPr>
              <w:pStyle w:val="bp"/>
              <w:spacing w:before="0" w:after="0"/>
              <w:rPr>
                <w:sz w:val="24"/>
                <w:szCs w:val="24"/>
              </w:rPr>
            </w:pPr>
          </w:p>
        </w:tc>
      </w:tr>
    </w:tbl>
    <w:p w:rsidR="00780A9A" w:rsidRPr="006756B5" w:rsidRDefault="00780A9A" w:rsidP="00780A9A">
      <w:pPr>
        <w:pStyle w:val="bp"/>
        <w:spacing w:before="0" w:after="0"/>
        <w:rPr>
          <w:sz w:val="24"/>
          <w:szCs w:val="24"/>
        </w:rPr>
      </w:pPr>
    </w:p>
    <w:p w:rsidR="0004651B" w:rsidRPr="006756B5" w:rsidRDefault="0004651B" w:rsidP="00374830">
      <w:pPr>
        <w:pStyle w:val="bp"/>
        <w:spacing w:before="0" w:after="0"/>
        <w:rPr>
          <w:sz w:val="24"/>
          <w:szCs w:val="24"/>
        </w:rPr>
      </w:pPr>
    </w:p>
    <w:p w:rsidR="00910C28" w:rsidRPr="006756B5" w:rsidRDefault="00910C28" w:rsidP="00374830">
      <w:pPr>
        <w:pStyle w:val="bp"/>
        <w:spacing w:before="0" w:after="0"/>
        <w:rPr>
          <w:sz w:val="24"/>
          <w:szCs w:val="24"/>
        </w:rPr>
      </w:pPr>
    </w:p>
    <w:p w:rsidR="00910C28" w:rsidRPr="006756B5" w:rsidRDefault="00910C28" w:rsidP="00374830">
      <w:pPr>
        <w:pStyle w:val="bp"/>
        <w:spacing w:before="0" w:after="0"/>
        <w:rPr>
          <w:sz w:val="24"/>
          <w:szCs w:val="24"/>
        </w:rPr>
      </w:pPr>
    </w:p>
    <w:p w:rsidR="00910C28" w:rsidRPr="006756B5" w:rsidRDefault="00910C28" w:rsidP="00910C28">
      <w:pPr>
        <w:pStyle w:val="Heading1"/>
        <w:jc w:val="left"/>
        <w:rPr>
          <w:szCs w:val="24"/>
        </w:rPr>
      </w:pPr>
      <w:r w:rsidRPr="006756B5">
        <w:rPr>
          <w:szCs w:val="24"/>
        </w:rPr>
        <w:t>Screenshots:</w:t>
      </w: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pStyle w:val="Heading1"/>
        <w:rPr>
          <w:szCs w:val="24"/>
        </w:rPr>
      </w:pPr>
      <w:r w:rsidRPr="006756B5">
        <w:rPr>
          <w:szCs w:val="24"/>
        </w:rPr>
        <w:tab/>
        <w:t>Test step 1:</w:t>
      </w:r>
    </w:p>
    <w:p w:rsidR="00910C28" w:rsidRPr="006756B5" w:rsidRDefault="00910C28" w:rsidP="00910C28">
      <w:pPr>
        <w:rPr>
          <w:sz w:val="24"/>
          <w:szCs w:val="24"/>
        </w:rPr>
      </w:pPr>
      <w:r w:rsidRPr="006756B5">
        <w:rPr>
          <w:sz w:val="24"/>
          <w:szCs w:val="24"/>
        </w:rPr>
        <w:tab/>
      </w:r>
      <w:r w:rsidRPr="006756B5">
        <w:rPr>
          <w:sz w:val="24"/>
          <w:szCs w:val="24"/>
        </w:rPr>
        <w:tab/>
      </w:r>
      <w:r w:rsidR="009E0609" w:rsidRPr="006756B5">
        <w:rPr>
          <w:noProof/>
          <w:sz w:val="24"/>
          <w:szCs w:val="24"/>
        </w:rPr>
        <w:drawing>
          <wp:inline distT="0" distB="0" distL="0" distR="0" wp14:anchorId="69C73F17" wp14:editId="1BCC52B7">
            <wp:extent cx="286702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807" w:rsidRPr="006756B5">
        <w:rPr>
          <w:noProof/>
          <w:sz w:val="24"/>
          <w:szCs w:val="24"/>
        </w:rPr>
        <w:drawing>
          <wp:inline distT="0" distB="0" distL="0" distR="0" wp14:anchorId="088DE58A" wp14:editId="46AB954E">
            <wp:extent cx="287655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pStyle w:val="Heading1"/>
        <w:rPr>
          <w:szCs w:val="24"/>
        </w:rPr>
      </w:pPr>
      <w:r w:rsidRPr="006756B5">
        <w:rPr>
          <w:szCs w:val="24"/>
        </w:rPr>
        <w:t>Test step 2:</w:t>
      </w:r>
    </w:p>
    <w:p w:rsidR="00355BD8" w:rsidRPr="006756B5" w:rsidRDefault="00D152B8" w:rsidP="00355BD8">
      <w:pPr>
        <w:rPr>
          <w:sz w:val="24"/>
          <w:szCs w:val="24"/>
        </w:rPr>
      </w:pPr>
      <w:r w:rsidRPr="006756B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F8BB7B0" wp14:editId="6E12B96B">
            <wp:simplePos x="0" y="0"/>
            <wp:positionH relativeFrom="column">
              <wp:posOffset>3743325</wp:posOffset>
            </wp:positionH>
            <wp:positionV relativeFrom="paragraph">
              <wp:posOffset>-790575</wp:posOffset>
            </wp:positionV>
            <wp:extent cx="2302510" cy="4810125"/>
            <wp:effectExtent l="0" t="0" r="254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56B5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F603FF2" wp14:editId="0A820D58">
            <wp:simplePos x="0" y="0"/>
            <wp:positionH relativeFrom="column">
              <wp:posOffset>1437005</wp:posOffset>
            </wp:positionH>
            <wp:positionV relativeFrom="paragraph">
              <wp:posOffset>-790575</wp:posOffset>
            </wp:positionV>
            <wp:extent cx="2305685" cy="4810125"/>
            <wp:effectExtent l="0" t="0" r="0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D152B8" w:rsidRPr="006756B5" w:rsidRDefault="00910C28" w:rsidP="00910C28">
      <w:pPr>
        <w:pStyle w:val="Heading1"/>
        <w:rPr>
          <w:szCs w:val="24"/>
        </w:rPr>
      </w:pPr>
      <w:r w:rsidRPr="006756B5">
        <w:rPr>
          <w:szCs w:val="24"/>
        </w:rPr>
        <w:t>Test step 3:</w:t>
      </w:r>
      <w:r w:rsidRPr="006756B5">
        <w:rPr>
          <w:szCs w:val="24"/>
        </w:rPr>
        <w:tab/>
      </w:r>
    </w:p>
    <w:p w:rsidR="00910C28" w:rsidRPr="006756B5" w:rsidRDefault="00D50F17" w:rsidP="00910C28">
      <w:pPr>
        <w:pStyle w:val="Heading1"/>
        <w:rPr>
          <w:szCs w:val="24"/>
        </w:rPr>
      </w:pPr>
      <w:r w:rsidRPr="006756B5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3A46A80F" wp14:editId="43AA1F0A">
            <wp:simplePos x="0" y="0"/>
            <wp:positionH relativeFrom="column">
              <wp:posOffset>5572125</wp:posOffset>
            </wp:positionH>
            <wp:positionV relativeFrom="paragraph">
              <wp:posOffset>262255</wp:posOffset>
            </wp:positionV>
            <wp:extent cx="2857500" cy="1047750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2B8" w:rsidRPr="006756B5">
        <w:rPr>
          <w:noProof/>
          <w:szCs w:val="24"/>
        </w:rPr>
        <w:drawing>
          <wp:anchor distT="0" distB="0" distL="114300" distR="114300" simplePos="0" relativeHeight="251661312" behindDoc="0" locked="0" layoutInCell="1" allowOverlap="1" wp14:anchorId="7075A96F" wp14:editId="6CF1E941">
            <wp:simplePos x="0" y="0"/>
            <wp:positionH relativeFrom="column">
              <wp:posOffset>333375</wp:posOffset>
            </wp:positionH>
            <wp:positionV relativeFrom="paragraph">
              <wp:posOffset>267335</wp:posOffset>
            </wp:positionV>
            <wp:extent cx="2371725" cy="4048760"/>
            <wp:effectExtent l="0" t="0" r="9525" b="889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2B8" w:rsidRPr="006756B5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178E4C0A" wp14:editId="4907E4FD">
            <wp:simplePos x="0" y="0"/>
            <wp:positionH relativeFrom="column">
              <wp:posOffset>2705100</wp:posOffset>
            </wp:positionH>
            <wp:positionV relativeFrom="paragraph">
              <wp:posOffset>271145</wp:posOffset>
            </wp:positionV>
            <wp:extent cx="2867025" cy="1038225"/>
            <wp:effectExtent l="0" t="0" r="9525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C28" w:rsidRPr="006756B5">
        <w:rPr>
          <w:szCs w:val="24"/>
        </w:rPr>
        <w:tab/>
      </w:r>
      <w:r w:rsidR="00910C28" w:rsidRPr="006756B5">
        <w:rPr>
          <w:szCs w:val="24"/>
        </w:rPr>
        <w:tab/>
      </w:r>
      <w:r w:rsidR="00910C28" w:rsidRPr="006756B5">
        <w:rPr>
          <w:szCs w:val="24"/>
        </w:rPr>
        <w:tab/>
      </w:r>
      <w:r w:rsidR="00910C28" w:rsidRPr="006756B5">
        <w:rPr>
          <w:szCs w:val="24"/>
        </w:rPr>
        <w:tab/>
      </w:r>
      <w:r w:rsidR="00910C28" w:rsidRPr="006756B5">
        <w:rPr>
          <w:szCs w:val="24"/>
        </w:rPr>
        <w:tab/>
      </w:r>
      <w:r w:rsidR="00910C28" w:rsidRPr="006756B5">
        <w:rPr>
          <w:szCs w:val="24"/>
        </w:rPr>
        <w:tab/>
      </w:r>
      <w:r w:rsidR="00910C28" w:rsidRPr="006756B5">
        <w:rPr>
          <w:szCs w:val="24"/>
        </w:rPr>
        <w:tab/>
      </w: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noProof/>
          <w:sz w:val="24"/>
          <w:szCs w:val="24"/>
          <w:lang w:val="en-AU" w:eastAsia="en-AU"/>
        </w:rPr>
      </w:pPr>
    </w:p>
    <w:p w:rsidR="00BC78BF" w:rsidRDefault="00BC78BF" w:rsidP="006756B5">
      <w:pPr>
        <w:jc w:val="center"/>
        <w:rPr>
          <w:b/>
          <w:noProof/>
          <w:sz w:val="24"/>
          <w:szCs w:val="24"/>
          <w:lang w:val="en-AU" w:eastAsia="en-AU"/>
        </w:rPr>
      </w:pPr>
    </w:p>
    <w:p w:rsidR="00BC78BF" w:rsidRDefault="00BC78BF" w:rsidP="006756B5">
      <w:pPr>
        <w:jc w:val="center"/>
        <w:rPr>
          <w:b/>
          <w:noProof/>
          <w:sz w:val="24"/>
          <w:szCs w:val="24"/>
          <w:lang w:val="en-AU" w:eastAsia="en-AU"/>
        </w:rPr>
      </w:pPr>
    </w:p>
    <w:p w:rsidR="00BC78BF" w:rsidRDefault="00BC78BF" w:rsidP="00BC78BF">
      <w:pPr>
        <w:rPr>
          <w:b/>
          <w:noProof/>
          <w:sz w:val="24"/>
          <w:szCs w:val="24"/>
          <w:lang w:val="en-AU" w:eastAsia="en-AU"/>
        </w:rPr>
      </w:pPr>
    </w:p>
    <w:p w:rsidR="00BC78BF" w:rsidRDefault="00BC78BF" w:rsidP="006756B5">
      <w:pPr>
        <w:jc w:val="center"/>
        <w:rPr>
          <w:b/>
          <w:noProof/>
          <w:sz w:val="24"/>
          <w:szCs w:val="24"/>
          <w:lang w:val="en-AU" w:eastAsia="en-AU"/>
        </w:rPr>
      </w:pPr>
    </w:p>
    <w:p w:rsidR="00BC78BF" w:rsidRPr="006756B5" w:rsidRDefault="00BC78BF" w:rsidP="006756B5">
      <w:pPr>
        <w:jc w:val="center"/>
        <w:rPr>
          <w:b/>
          <w:noProof/>
          <w:sz w:val="24"/>
          <w:szCs w:val="24"/>
          <w:lang w:val="en-AU" w:eastAsia="en-AU"/>
        </w:rPr>
      </w:pPr>
    </w:p>
    <w:p w:rsidR="006756B5" w:rsidRPr="006756B5" w:rsidRDefault="006756B5" w:rsidP="00910C28">
      <w:pPr>
        <w:rPr>
          <w:noProof/>
          <w:sz w:val="24"/>
          <w:szCs w:val="24"/>
          <w:lang w:val="en-AU" w:eastAsia="en-AU"/>
        </w:rPr>
      </w:pPr>
    </w:p>
    <w:p w:rsidR="00910C28" w:rsidRPr="006756B5" w:rsidRDefault="00910C28" w:rsidP="00910C28">
      <w:pPr>
        <w:pStyle w:val="Heading1"/>
        <w:rPr>
          <w:szCs w:val="24"/>
        </w:rPr>
      </w:pPr>
      <w:r w:rsidRPr="006756B5">
        <w:rPr>
          <w:szCs w:val="24"/>
        </w:rPr>
        <w:t>Test step 4:</w:t>
      </w:r>
      <w:r w:rsidRPr="006756B5">
        <w:rPr>
          <w:noProof/>
          <w:szCs w:val="24"/>
          <w:lang w:val="en-AU" w:eastAsia="en-AU"/>
        </w:rPr>
        <w:t xml:space="preserve"> </w:t>
      </w:r>
    </w:p>
    <w:p w:rsidR="00910C28" w:rsidRPr="006756B5" w:rsidRDefault="003F2D4B" w:rsidP="00910C28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760D7AA" wp14:editId="493E5652">
            <wp:simplePos x="0" y="0"/>
            <wp:positionH relativeFrom="column">
              <wp:posOffset>1628775</wp:posOffset>
            </wp:positionH>
            <wp:positionV relativeFrom="paragraph">
              <wp:posOffset>-85725</wp:posOffset>
            </wp:positionV>
            <wp:extent cx="2292985" cy="4733925"/>
            <wp:effectExtent l="0" t="0" r="0" b="952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73870DA" wp14:editId="2B4E4359">
            <wp:simplePos x="0" y="0"/>
            <wp:positionH relativeFrom="column">
              <wp:posOffset>4038600</wp:posOffset>
            </wp:positionH>
            <wp:positionV relativeFrom="paragraph">
              <wp:posOffset>-85725</wp:posOffset>
            </wp:positionV>
            <wp:extent cx="2209800" cy="4657725"/>
            <wp:effectExtent l="0" t="0" r="0" b="9525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pStyle w:val="Heading1"/>
        <w:rPr>
          <w:noProof/>
          <w:szCs w:val="24"/>
          <w:lang w:val="en-AU" w:eastAsia="en-AU"/>
        </w:rPr>
      </w:pPr>
      <w:r w:rsidRPr="006756B5">
        <w:rPr>
          <w:szCs w:val="24"/>
        </w:rPr>
        <w:lastRenderedPageBreak/>
        <w:t>Test step 5:</w:t>
      </w:r>
      <w:r w:rsidRPr="006756B5">
        <w:rPr>
          <w:noProof/>
          <w:szCs w:val="24"/>
          <w:lang w:val="en-AU" w:eastAsia="en-AU"/>
        </w:rPr>
        <w:t xml:space="preserve"> </w:t>
      </w:r>
    </w:p>
    <w:p w:rsidR="00910C28" w:rsidRPr="006756B5" w:rsidRDefault="00910C28" w:rsidP="00910C28">
      <w:pPr>
        <w:rPr>
          <w:noProof/>
          <w:sz w:val="24"/>
          <w:szCs w:val="24"/>
          <w:lang w:val="en-AU" w:eastAsia="en-AU"/>
        </w:rPr>
      </w:pPr>
    </w:p>
    <w:p w:rsidR="00910C28" w:rsidRPr="006756B5" w:rsidRDefault="008D7101" w:rsidP="00910C28">
      <w:pPr>
        <w:rPr>
          <w:noProof/>
          <w:sz w:val="24"/>
          <w:szCs w:val="24"/>
          <w:lang w:val="en-AU" w:eastAsia="en-AU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37DF010" wp14:editId="616F52A7">
            <wp:simplePos x="0" y="0"/>
            <wp:positionH relativeFrom="column">
              <wp:posOffset>2952750</wp:posOffset>
            </wp:positionH>
            <wp:positionV relativeFrom="paragraph">
              <wp:posOffset>7620</wp:posOffset>
            </wp:positionV>
            <wp:extent cx="2228850" cy="4594225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C28" w:rsidRPr="006756B5" w:rsidRDefault="00910C28" w:rsidP="00910C28">
      <w:pPr>
        <w:rPr>
          <w:noProof/>
          <w:sz w:val="24"/>
          <w:szCs w:val="24"/>
          <w:lang w:val="en-AU" w:eastAsia="en-AU"/>
        </w:rPr>
      </w:pPr>
    </w:p>
    <w:p w:rsidR="00910C28" w:rsidRPr="006756B5" w:rsidRDefault="00910C28" w:rsidP="00910C28">
      <w:pPr>
        <w:rPr>
          <w:noProof/>
          <w:sz w:val="24"/>
          <w:szCs w:val="24"/>
          <w:lang w:val="en-AU" w:eastAsia="en-AU"/>
        </w:rPr>
      </w:pPr>
    </w:p>
    <w:p w:rsidR="00910C28" w:rsidRPr="006756B5" w:rsidRDefault="00910C28" w:rsidP="00910C28">
      <w:pPr>
        <w:pStyle w:val="Heading1"/>
        <w:rPr>
          <w:noProof/>
          <w:szCs w:val="24"/>
          <w:lang w:val="en-AU" w:eastAsia="en-AU"/>
        </w:rPr>
      </w:pPr>
      <w:r w:rsidRPr="006756B5">
        <w:rPr>
          <w:noProof/>
          <w:szCs w:val="24"/>
          <w:lang w:val="en-AU" w:eastAsia="en-AU"/>
        </w:rPr>
        <w:t>Test step 6:</w:t>
      </w:r>
    </w:p>
    <w:p w:rsidR="00910C28" w:rsidRPr="006756B5" w:rsidRDefault="00FD61A4" w:rsidP="00910C28">
      <w:pPr>
        <w:rPr>
          <w:noProof/>
          <w:sz w:val="24"/>
          <w:szCs w:val="24"/>
          <w:lang w:val="en-AU" w:eastAsia="en-AU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-638175</wp:posOffset>
            </wp:positionV>
            <wp:extent cx="2449830" cy="4956810"/>
            <wp:effectExtent l="0" t="0" r="762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C28" w:rsidRPr="006756B5" w:rsidRDefault="00910C28" w:rsidP="00910C28">
      <w:pPr>
        <w:rPr>
          <w:noProof/>
          <w:sz w:val="24"/>
          <w:szCs w:val="24"/>
          <w:lang w:val="en-AU" w:eastAsia="en-AU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pStyle w:val="Heading1"/>
        <w:rPr>
          <w:szCs w:val="24"/>
        </w:rPr>
      </w:pPr>
      <w:r w:rsidRPr="006756B5">
        <w:rPr>
          <w:szCs w:val="24"/>
        </w:rPr>
        <w:t>Test step: 7</w:t>
      </w:r>
    </w:p>
    <w:p w:rsidR="00910C28" w:rsidRPr="006756B5" w:rsidRDefault="0089257B" w:rsidP="00910C28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5E79321" wp14:editId="70040664">
            <wp:simplePos x="0" y="0"/>
            <wp:positionH relativeFrom="column">
              <wp:posOffset>2514600</wp:posOffset>
            </wp:positionH>
            <wp:positionV relativeFrom="paragraph">
              <wp:posOffset>-685800</wp:posOffset>
            </wp:positionV>
            <wp:extent cx="3248025" cy="6581775"/>
            <wp:effectExtent l="0" t="0" r="9525" b="9525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pStyle w:val="Heading1"/>
        <w:rPr>
          <w:szCs w:val="24"/>
        </w:rPr>
      </w:pPr>
      <w:r w:rsidRPr="006756B5">
        <w:rPr>
          <w:szCs w:val="24"/>
        </w:rPr>
        <w:t>Test step 8:</w:t>
      </w: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777F51" w:rsidP="00910C28">
      <w:pPr>
        <w:rPr>
          <w:sz w:val="24"/>
          <w:szCs w:val="24"/>
        </w:rPr>
      </w:pPr>
      <w:r w:rsidRPr="006756B5"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560086B" wp14:editId="002FE936">
            <wp:simplePos x="0" y="0"/>
            <wp:positionH relativeFrom="column">
              <wp:posOffset>1304925</wp:posOffset>
            </wp:positionH>
            <wp:positionV relativeFrom="paragraph">
              <wp:posOffset>489585</wp:posOffset>
            </wp:positionV>
            <wp:extent cx="2895600" cy="2085975"/>
            <wp:effectExtent l="0" t="0" r="0" b="952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56B5"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1C52D03" wp14:editId="645CC5D9">
            <wp:simplePos x="0" y="0"/>
            <wp:positionH relativeFrom="column">
              <wp:posOffset>4200525</wp:posOffset>
            </wp:positionH>
            <wp:positionV relativeFrom="paragraph">
              <wp:posOffset>489585</wp:posOffset>
            </wp:positionV>
            <wp:extent cx="3209925" cy="1323975"/>
            <wp:effectExtent l="0" t="0" r="9525" b="952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C28" w:rsidRPr="006756B5" w:rsidRDefault="00910C28" w:rsidP="00910C28">
      <w:pPr>
        <w:rPr>
          <w:sz w:val="24"/>
          <w:szCs w:val="24"/>
        </w:rPr>
      </w:pPr>
    </w:p>
    <w:p w:rsidR="00DF64B6" w:rsidRDefault="00DF64B6" w:rsidP="00910C28">
      <w:pPr>
        <w:pStyle w:val="Heading1"/>
        <w:rPr>
          <w:szCs w:val="24"/>
        </w:rPr>
      </w:pPr>
    </w:p>
    <w:p w:rsidR="00DF64B6" w:rsidRDefault="00DF64B6" w:rsidP="00910C28">
      <w:pPr>
        <w:pStyle w:val="Heading1"/>
        <w:rPr>
          <w:szCs w:val="24"/>
        </w:rPr>
      </w:pPr>
    </w:p>
    <w:p w:rsidR="00DF64B6" w:rsidRDefault="00DF64B6" w:rsidP="00910C28">
      <w:pPr>
        <w:pStyle w:val="Heading1"/>
        <w:rPr>
          <w:szCs w:val="24"/>
        </w:rPr>
      </w:pPr>
    </w:p>
    <w:p w:rsidR="00DF64B6" w:rsidRDefault="00DF64B6" w:rsidP="00910C28">
      <w:pPr>
        <w:pStyle w:val="Heading1"/>
        <w:rPr>
          <w:szCs w:val="24"/>
        </w:rPr>
      </w:pPr>
    </w:p>
    <w:p w:rsidR="00DF64B6" w:rsidRDefault="00DF64B6" w:rsidP="00910C28">
      <w:pPr>
        <w:pStyle w:val="Heading1"/>
        <w:rPr>
          <w:szCs w:val="24"/>
        </w:rPr>
      </w:pPr>
    </w:p>
    <w:p w:rsidR="00DF64B6" w:rsidRDefault="00DF64B6" w:rsidP="00910C28">
      <w:pPr>
        <w:pStyle w:val="Heading1"/>
        <w:rPr>
          <w:szCs w:val="24"/>
        </w:rPr>
      </w:pPr>
    </w:p>
    <w:p w:rsidR="00DF64B6" w:rsidRDefault="00DF64B6" w:rsidP="00910C28">
      <w:pPr>
        <w:pStyle w:val="Heading1"/>
        <w:rPr>
          <w:szCs w:val="24"/>
        </w:rPr>
      </w:pPr>
    </w:p>
    <w:p w:rsidR="00DF64B6" w:rsidRDefault="00DF64B6" w:rsidP="00910C28">
      <w:pPr>
        <w:pStyle w:val="Heading1"/>
        <w:rPr>
          <w:szCs w:val="24"/>
        </w:rPr>
      </w:pPr>
    </w:p>
    <w:p w:rsidR="00DF64B6" w:rsidRDefault="00DF64B6" w:rsidP="00910C28">
      <w:pPr>
        <w:pStyle w:val="Heading1"/>
        <w:rPr>
          <w:szCs w:val="24"/>
        </w:rPr>
      </w:pPr>
    </w:p>
    <w:p w:rsidR="00DF64B6" w:rsidRDefault="00DF64B6" w:rsidP="00910C28">
      <w:pPr>
        <w:pStyle w:val="Heading1"/>
        <w:rPr>
          <w:szCs w:val="24"/>
        </w:rPr>
      </w:pPr>
    </w:p>
    <w:p w:rsidR="00910C28" w:rsidRPr="006756B5" w:rsidRDefault="00910C28" w:rsidP="00910C28">
      <w:pPr>
        <w:pStyle w:val="Heading1"/>
        <w:rPr>
          <w:szCs w:val="24"/>
        </w:rPr>
      </w:pPr>
      <w:r w:rsidRPr="006756B5">
        <w:rPr>
          <w:szCs w:val="24"/>
        </w:rPr>
        <w:t>Test step 9:</w:t>
      </w: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DF64B6" w:rsidP="00910C28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59E3078D" wp14:editId="75A59844">
            <wp:simplePos x="0" y="0"/>
            <wp:positionH relativeFrom="column">
              <wp:posOffset>3981450</wp:posOffset>
            </wp:positionH>
            <wp:positionV relativeFrom="paragraph">
              <wp:posOffset>190500</wp:posOffset>
            </wp:positionV>
            <wp:extent cx="3219450" cy="1238250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56B5"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1F476597" wp14:editId="111125C7">
            <wp:simplePos x="0" y="0"/>
            <wp:positionH relativeFrom="column">
              <wp:posOffset>1114425</wp:posOffset>
            </wp:positionH>
            <wp:positionV relativeFrom="paragraph">
              <wp:posOffset>190500</wp:posOffset>
            </wp:positionV>
            <wp:extent cx="2867025" cy="2085975"/>
            <wp:effectExtent l="0" t="0" r="9525" b="952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6340" w:rsidRDefault="006E6340" w:rsidP="00910C28">
      <w:pPr>
        <w:pStyle w:val="Heading1"/>
        <w:rPr>
          <w:szCs w:val="24"/>
        </w:rPr>
      </w:pPr>
    </w:p>
    <w:p w:rsidR="006E6340" w:rsidRDefault="006E6340" w:rsidP="00910C28">
      <w:pPr>
        <w:pStyle w:val="Heading1"/>
        <w:rPr>
          <w:szCs w:val="24"/>
        </w:rPr>
      </w:pPr>
    </w:p>
    <w:p w:rsidR="006E6340" w:rsidRDefault="006E6340" w:rsidP="00910C28">
      <w:pPr>
        <w:pStyle w:val="Heading1"/>
        <w:rPr>
          <w:szCs w:val="24"/>
        </w:rPr>
      </w:pPr>
    </w:p>
    <w:p w:rsidR="006E6340" w:rsidRDefault="006E6340" w:rsidP="00910C28">
      <w:pPr>
        <w:pStyle w:val="Heading1"/>
        <w:rPr>
          <w:szCs w:val="24"/>
        </w:rPr>
      </w:pPr>
    </w:p>
    <w:p w:rsidR="006E6340" w:rsidRDefault="006E6340" w:rsidP="00910C28">
      <w:pPr>
        <w:pStyle w:val="Heading1"/>
        <w:rPr>
          <w:szCs w:val="24"/>
        </w:rPr>
      </w:pPr>
    </w:p>
    <w:p w:rsidR="00910C28" w:rsidRPr="006756B5" w:rsidRDefault="00910C28" w:rsidP="00910C28">
      <w:pPr>
        <w:pStyle w:val="Heading1"/>
        <w:rPr>
          <w:szCs w:val="24"/>
        </w:rPr>
      </w:pPr>
      <w:r w:rsidRPr="006756B5">
        <w:rPr>
          <w:szCs w:val="24"/>
        </w:rPr>
        <w:t xml:space="preserve">Test Step 10: </w:t>
      </w:r>
    </w:p>
    <w:p w:rsidR="00910C28" w:rsidRPr="006756B5" w:rsidRDefault="006E6340" w:rsidP="00910C2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9DFFD8C" wp14:editId="510EC723">
            <wp:simplePos x="0" y="0"/>
            <wp:positionH relativeFrom="column">
              <wp:posOffset>4095750</wp:posOffset>
            </wp:positionH>
            <wp:positionV relativeFrom="paragraph">
              <wp:posOffset>443865</wp:posOffset>
            </wp:positionV>
            <wp:extent cx="2819400" cy="2066925"/>
            <wp:effectExtent l="0" t="0" r="0" b="9525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C28" w:rsidRPr="006756B5" w:rsidRDefault="006E6340" w:rsidP="00910C2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04FF5EE" wp14:editId="569A9230">
            <wp:simplePos x="0" y="0"/>
            <wp:positionH relativeFrom="column">
              <wp:posOffset>1133475</wp:posOffset>
            </wp:positionH>
            <wp:positionV relativeFrom="paragraph">
              <wp:posOffset>268605</wp:posOffset>
            </wp:positionV>
            <wp:extent cx="2847975" cy="2066925"/>
            <wp:effectExtent l="0" t="0" r="9525" b="9525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pStyle w:val="Heading1"/>
        <w:rPr>
          <w:szCs w:val="24"/>
        </w:rPr>
      </w:pPr>
      <w:r w:rsidRPr="006756B5">
        <w:rPr>
          <w:szCs w:val="24"/>
        </w:rPr>
        <w:t>Test Step 11:</w:t>
      </w:r>
    </w:p>
    <w:p w:rsidR="00910C28" w:rsidRPr="006756B5" w:rsidRDefault="0006160A" w:rsidP="00910C2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147AB75" wp14:editId="1589A310">
            <wp:simplePos x="0" y="0"/>
            <wp:positionH relativeFrom="column">
              <wp:posOffset>352425</wp:posOffset>
            </wp:positionH>
            <wp:positionV relativeFrom="paragraph">
              <wp:posOffset>276225</wp:posOffset>
            </wp:positionV>
            <wp:extent cx="3181350" cy="3486150"/>
            <wp:effectExtent l="0" t="0" r="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0BAE323" wp14:editId="0CA8873E">
            <wp:simplePos x="0" y="0"/>
            <wp:positionH relativeFrom="column">
              <wp:posOffset>4019550</wp:posOffset>
            </wp:positionH>
            <wp:positionV relativeFrom="paragraph">
              <wp:posOffset>276225</wp:posOffset>
            </wp:positionV>
            <wp:extent cx="3238500" cy="3543300"/>
            <wp:effectExtent l="0" t="0" r="0" b="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pStyle w:val="Heading1"/>
        <w:rPr>
          <w:szCs w:val="24"/>
        </w:rPr>
      </w:pPr>
      <w:r w:rsidRPr="006756B5">
        <w:rPr>
          <w:szCs w:val="24"/>
        </w:rPr>
        <w:t>Test Step 12:</w:t>
      </w: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8635E9" w:rsidP="00910C2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44F2F14" wp14:editId="4CCE0DBF">
            <wp:simplePos x="0" y="0"/>
            <wp:positionH relativeFrom="column">
              <wp:posOffset>2590800</wp:posOffset>
            </wp:positionH>
            <wp:positionV relativeFrom="paragraph">
              <wp:posOffset>257175</wp:posOffset>
            </wp:positionV>
            <wp:extent cx="2852420" cy="3159760"/>
            <wp:effectExtent l="0" t="0" r="5080" b="254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C28" w:rsidRPr="006756B5" w:rsidRDefault="00910C28" w:rsidP="00910C28">
      <w:pPr>
        <w:pStyle w:val="Heading1"/>
        <w:rPr>
          <w:szCs w:val="24"/>
        </w:rPr>
      </w:pPr>
      <w:r w:rsidRPr="006756B5">
        <w:rPr>
          <w:szCs w:val="24"/>
        </w:rPr>
        <w:lastRenderedPageBreak/>
        <w:t>Test Step 13:</w:t>
      </w: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740803" w:rsidP="00910C2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266700</wp:posOffset>
            </wp:positionV>
            <wp:extent cx="2876550" cy="1047750"/>
            <wp:effectExtent l="0" t="0" r="0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AF00ABE" wp14:editId="45D912E9">
            <wp:simplePos x="0" y="0"/>
            <wp:positionH relativeFrom="column">
              <wp:posOffset>638175</wp:posOffset>
            </wp:positionH>
            <wp:positionV relativeFrom="paragraph">
              <wp:posOffset>266700</wp:posOffset>
            </wp:positionV>
            <wp:extent cx="2705100" cy="3027680"/>
            <wp:effectExtent l="0" t="0" r="0" b="127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675C86" w:rsidRDefault="00675C86" w:rsidP="00910C28">
      <w:pPr>
        <w:pStyle w:val="Heading1"/>
        <w:rPr>
          <w:szCs w:val="24"/>
        </w:rPr>
      </w:pPr>
    </w:p>
    <w:p w:rsidR="00675C86" w:rsidRDefault="00675C86" w:rsidP="00910C28">
      <w:pPr>
        <w:pStyle w:val="Heading1"/>
        <w:rPr>
          <w:szCs w:val="24"/>
        </w:rPr>
      </w:pPr>
    </w:p>
    <w:p w:rsidR="00675C86" w:rsidRDefault="00675C86" w:rsidP="00910C28">
      <w:pPr>
        <w:pStyle w:val="Heading1"/>
        <w:rPr>
          <w:szCs w:val="24"/>
        </w:rPr>
      </w:pPr>
    </w:p>
    <w:p w:rsidR="00675C86" w:rsidRDefault="00675C86" w:rsidP="00910C28">
      <w:pPr>
        <w:pStyle w:val="Heading1"/>
        <w:rPr>
          <w:szCs w:val="24"/>
        </w:rPr>
      </w:pPr>
    </w:p>
    <w:p w:rsidR="00910C28" w:rsidRPr="006756B5" w:rsidRDefault="00910C28" w:rsidP="00910C28">
      <w:pPr>
        <w:pStyle w:val="Heading1"/>
        <w:rPr>
          <w:szCs w:val="24"/>
        </w:rPr>
      </w:pPr>
      <w:r w:rsidRPr="006756B5">
        <w:rPr>
          <w:szCs w:val="24"/>
        </w:rPr>
        <w:t>Test Step 14:</w:t>
      </w:r>
    </w:p>
    <w:p w:rsidR="00910C28" w:rsidRDefault="00675C86" w:rsidP="00910C2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087FA9B" wp14:editId="3BA5D8A9">
            <wp:simplePos x="0" y="0"/>
            <wp:positionH relativeFrom="column">
              <wp:posOffset>1104900</wp:posOffset>
            </wp:positionH>
            <wp:positionV relativeFrom="paragraph">
              <wp:posOffset>523875</wp:posOffset>
            </wp:positionV>
            <wp:extent cx="2857500" cy="2019300"/>
            <wp:effectExtent l="0" t="0" r="0" b="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5C86" w:rsidRPr="006756B5" w:rsidRDefault="00675C86" w:rsidP="00910C2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6E2E307" wp14:editId="192C4628">
            <wp:simplePos x="0" y="0"/>
            <wp:positionH relativeFrom="column">
              <wp:posOffset>4391025</wp:posOffset>
            </wp:positionH>
            <wp:positionV relativeFrom="paragraph">
              <wp:posOffset>396240</wp:posOffset>
            </wp:positionV>
            <wp:extent cx="2895600" cy="2085975"/>
            <wp:effectExtent l="0" t="0" r="0" b="9525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rPr>
          <w:sz w:val="24"/>
          <w:szCs w:val="24"/>
        </w:rPr>
      </w:pPr>
    </w:p>
    <w:p w:rsidR="0017790B" w:rsidRDefault="0017790B" w:rsidP="00910C28">
      <w:pPr>
        <w:pStyle w:val="Heading1"/>
        <w:rPr>
          <w:szCs w:val="24"/>
        </w:rPr>
      </w:pPr>
    </w:p>
    <w:p w:rsidR="0017790B" w:rsidRDefault="0017790B" w:rsidP="00910C28">
      <w:pPr>
        <w:pStyle w:val="Heading1"/>
        <w:rPr>
          <w:szCs w:val="24"/>
        </w:rPr>
      </w:pPr>
    </w:p>
    <w:p w:rsidR="0017790B" w:rsidRDefault="0017790B" w:rsidP="00910C28">
      <w:pPr>
        <w:pStyle w:val="Heading1"/>
        <w:rPr>
          <w:szCs w:val="24"/>
        </w:rPr>
      </w:pPr>
    </w:p>
    <w:p w:rsidR="0017790B" w:rsidRDefault="0017790B" w:rsidP="00910C28">
      <w:pPr>
        <w:pStyle w:val="Heading1"/>
        <w:rPr>
          <w:szCs w:val="24"/>
        </w:rPr>
      </w:pPr>
    </w:p>
    <w:p w:rsidR="0017790B" w:rsidRDefault="0017790B" w:rsidP="00910C28">
      <w:pPr>
        <w:pStyle w:val="Heading1"/>
        <w:rPr>
          <w:szCs w:val="24"/>
        </w:rPr>
      </w:pPr>
    </w:p>
    <w:p w:rsidR="0017790B" w:rsidRDefault="0017790B" w:rsidP="00910C28">
      <w:pPr>
        <w:pStyle w:val="Heading1"/>
        <w:rPr>
          <w:szCs w:val="24"/>
        </w:rPr>
      </w:pPr>
    </w:p>
    <w:p w:rsidR="0017790B" w:rsidRDefault="0017790B" w:rsidP="00910C28">
      <w:pPr>
        <w:pStyle w:val="Heading1"/>
        <w:rPr>
          <w:szCs w:val="24"/>
        </w:rPr>
      </w:pPr>
    </w:p>
    <w:p w:rsidR="0017790B" w:rsidRDefault="0017790B" w:rsidP="00910C28">
      <w:pPr>
        <w:pStyle w:val="Heading1"/>
        <w:rPr>
          <w:szCs w:val="24"/>
        </w:rPr>
      </w:pPr>
    </w:p>
    <w:p w:rsidR="0017790B" w:rsidRDefault="0017790B" w:rsidP="00910C28">
      <w:pPr>
        <w:pStyle w:val="Heading1"/>
        <w:rPr>
          <w:szCs w:val="24"/>
        </w:rPr>
      </w:pPr>
    </w:p>
    <w:p w:rsidR="0017790B" w:rsidRDefault="0017790B" w:rsidP="00910C28">
      <w:pPr>
        <w:pStyle w:val="Heading1"/>
        <w:rPr>
          <w:szCs w:val="24"/>
        </w:rPr>
      </w:pPr>
    </w:p>
    <w:p w:rsidR="00910C28" w:rsidRPr="006756B5" w:rsidRDefault="00910C28" w:rsidP="00910C28">
      <w:pPr>
        <w:pStyle w:val="Heading1"/>
        <w:rPr>
          <w:szCs w:val="24"/>
        </w:rPr>
      </w:pPr>
      <w:r w:rsidRPr="006756B5">
        <w:rPr>
          <w:szCs w:val="24"/>
        </w:rPr>
        <w:t>Test Step 15:</w:t>
      </w: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17790B" w:rsidP="00910C2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0</wp:posOffset>
            </wp:positionV>
            <wp:extent cx="3228975" cy="3562350"/>
            <wp:effectExtent l="0" t="0" r="9525" b="0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C28" w:rsidRPr="006756B5" w:rsidRDefault="00910C28" w:rsidP="00910C28">
      <w:pPr>
        <w:rPr>
          <w:sz w:val="24"/>
          <w:szCs w:val="24"/>
        </w:rPr>
      </w:pPr>
    </w:p>
    <w:p w:rsidR="00910C28" w:rsidRPr="006756B5" w:rsidRDefault="00910C28" w:rsidP="00910C28">
      <w:pPr>
        <w:pStyle w:val="Heading1"/>
        <w:rPr>
          <w:szCs w:val="24"/>
        </w:rPr>
      </w:pPr>
    </w:p>
    <w:sectPr w:rsidR="00910C28" w:rsidRPr="006756B5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0D8" w:rsidRDefault="00DE70D8">
      <w:r>
        <w:separator/>
      </w:r>
    </w:p>
  </w:endnote>
  <w:endnote w:type="continuationSeparator" w:id="0">
    <w:p w:rsidR="00DE70D8" w:rsidRDefault="00DE7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300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23005">
      <w:rPr>
        <w:rStyle w:val="PageNumber"/>
        <w:noProof/>
      </w:rPr>
      <w:t>19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0D8" w:rsidRDefault="00DE70D8">
      <w:r>
        <w:separator/>
      </w:r>
    </w:p>
  </w:footnote>
  <w:footnote w:type="continuationSeparator" w:id="0">
    <w:p w:rsidR="00DE70D8" w:rsidRDefault="00DE7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2F57"/>
    <w:rsid w:val="00036ABF"/>
    <w:rsid w:val="00037A8E"/>
    <w:rsid w:val="000449EF"/>
    <w:rsid w:val="0004651B"/>
    <w:rsid w:val="0006160A"/>
    <w:rsid w:val="00080CD5"/>
    <w:rsid w:val="00090A99"/>
    <w:rsid w:val="00096482"/>
    <w:rsid w:val="000C1478"/>
    <w:rsid w:val="000D5952"/>
    <w:rsid w:val="000E3044"/>
    <w:rsid w:val="000E3C24"/>
    <w:rsid w:val="000F4382"/>
    <w:rsid w:val="00127DBF"/>
    <w:rsid w:val="001334FE"/>
    <w:rsid w:val="0014371B"/>
    <w:rsid w:val="00151737"/>
    <w:rsid w:val="00154D6A"/>
    <w:rsid w:val="0015543B"/>
    <w:rsid w:val="0017790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E0AE4"/>
    <w:rsid w:val="001F01F4"/>
    <w:rsid w:val="001F6448"/>
    <w:rsid w:val="001F7C68"/>
    <w:rsid w:val="002052B0"/>
    <w:rsid w:val="00205D7F"/>
    <w:rsid w:val="00212269"/>
    <w:rsid w:val="00212A3D"/>
    <w:rsid w:val="00230228"/>
    <w:rsid w:val="00237027"/>
    <w:rsid w:val="00242807"/>
    <w:rsid w:val="00270580"/>
    <w:rsid w:val="002860DC"/>
    <w:rsid w:val="0029149B"/>
    <w:rsid w:val="00291668"/>
    <w:rsid w:val="00294097"/>
    <w:rsid w:val="002A7E47"/>
    <w:rsid w:val="002C1B7F"/>
    <w:rsid w:val="002C5064"/>
    <w:rsid w:val="002D07CF"/>
    <w:rsid w:val="002D1D0A"/>
    <w:rsid w:val="002D7BA4"/>
    <w:rsid w:val="002E347B"/>
    <w:rsid w:val="00300815"/>
    <w:rsid w:val="00317678"/>
    <w:rsid w:val="00331345"/>
    <w:rsid w:val="00345451"/>
    <w:rsid w:val="00353537"/>
    <w:rsid w:val="00355BD8"/>
    <w:rsid w:val="00362280"/>
    <w:rsid w:val="00374830"/>
    <w:rsid w:val="00382D26"/>
    <w:rsid w:val="003910B3"/>
    <w:rsid w:val="003A25C3"/>
    <w:rsid w:val="003D2ED7"/>
    <w:rsid w:val="003E02F8"/>
    <w:rsid w:val="003E438C"/>
    <w:rsid w:val="003F1D6E"/>
    <w:rsid w:val="003F2D4B"/>
    <w:rsid w:val="00404136"/>
    <w:rsid w:val="00410820"/>
    <w:rsid w:val="00434231"/>
    <w:rsid w:val="004437B9"/>
    <w:rsid w:val="0046703C"/>
    <w:rsid w:val="004A0610"/>
    <w:rsid w:val="004A279E"/>
    <w:rsid w:val="004A4B81"/>
    <w:rsid w:val="004A71EF"/>
    <w:rsid w:val="004C44E6"/>
    <w:rsid w:val="004D1C11"/>
    <w:rsid w:val="004E420D"/>
    <w:rsid w:val="004F4FB4"/>
    <w:rsid w:val="004F7B53"/>
    <w:rsid w:val="004F7C17"/>
    <w:rsid w:val="00520EF0"/>
    <w:rsid w:val="00531B5A"/>
    <w:rsid w:val="00536681"/>
    <w:rsid w:val="00547A67"/>
    <w:rsid w:val="00553DAD"/>
    <w:rsid w:val="005706E3"/>
    <w:rsid w:val="00576454"/>
    <w:rsid w:val="00591EC2"/>
    <w:rsid w:val="005B48A6"/>
    <w:rsid w:val="005C436E"/>
    <w:rsid w:val="005E1449"/>
    <w:rsid w:val="005E2ADA"/>
    <w:rsid w:val="005F0EB8"/>
    <w:rsid w:val="005F7EEF"/>
    <w:rsid w:val="00604AE4"/>
    <w:rsid w:val="00620950"/>
    <w:rsid w:val="00635CE7"/>
    <w:rsid w:val="00643FAE"/>
    <w:rsid w:val="006632C4"/>
    <w:rsid w:val="006756B5"/>
    <w:rsid w:val="00675C86"/>
    <w:rsid w:val="00683635"/>
    <w:rsid w:val="006879C4"/>
    <w:rsid w:val="006A406B"/>
    <w:rsid w:val="006B5D41"/>
    <w:rsid w:val="006D4DE0"/>
    <w:rsid w:val="006E6340"/>
    <w:rsid w:val="00702D6A"/>
    <w:rsid w:val="00720507"/>
    <w:rsid w:val="007275A3"/>
    <w:rsid w:val="00740803"/>
    <w:rsid w:val="0074307D"/>
    <w:rsid w:val="00752B41"/>
    <w:rsid w:val="00756932"/>
    <w:rsid w:val="007606FF"/>
    <w:rsid w:val="00772DAC"/>
    <w:rsid w:val="00777F51"/>
    <w:rsid w:val="00780A9A"/>
    <w:rsid w:val="00796CD4"/>
    <w:rsid w:val="007C0EA0"/>
    <w:rsid w:val="007C41CD"/>
    <w:rsid w:val="007D644A"/>
    <w:rsid w:val="007D7134"/>
    <w:rsid w:val="00800C1D"/>
    <w:rsid w:val="00821B7F"/>
    <w:rsid w:val="00823FDC"/>
    <w:rsid w:val="00830BD8"/>
    <w:rsid w:val="00854E58"/>
    <w:rsid w:val="00857786"/>
    <w:rsid w:val="008635B2"/>
    <w:rsid w:val="008635E9"/>
    <w:rsid w:val="008643BB"/>
    <w:rsid w:val="0086477E"/>
    <w:rsid w:val="008725C4"/>
    <w:rsid w:val="00873A5D"/>
    <w:rsid w:val="00875C38"/>
    <w:rsid w:val="0089205C"/>
    <w:rsid w:val="0089257B"/>
    <w:rsid w:val="00895710"/>
    <w:rsid w:val="00897B6E"/>
    <w:rsid w:val="008A02F5"/>
    <w:rsid w:val="008D2261"/>
    <w:rsid w:val="008D7101"/>
    <w:rsid w:val="008E36B6"/>
    <w:rsid w:val="008E47A1"/>
    <w:rsid w:val="008E5B7B"/>
    <w:rsid w:val="008F0C91"/>
    <w:rsid w:val="008F509C"/>
    <w:rsid w:val="00910C28"/>
    <w:rsid w:val="00913D07"/>
    <w:rsid w:val="00915018"/>
    <w:rsid w:val="0093214E"/>
    <w:rsid w:val="009322A3"/>
    <w:rsid w:val="0093488F"/>
    <w:rsid w:val="00981DE1"/>
    <w:rsid w:val="00983E57"/>
    <w:rsid w:val="009A5F67"/>
    <w:rsid w:val="009C06FE"/>
    <w:rsid w:val="009C4C9A"/>
    <w:rsid w:val="009D1046"/>
    <w:rsid w:val="009E0609"/>
    <w:rsid w:val="009E2570"/>
    <w:rsid w:val="009F05C9"/>
    <w:rsid w:val="009F4DF8"/>
    <w:rsid w:val="00A11301"/>
    <w:rsid w:val="00A30AD6"/>
    <w:rsid w:val="00A37650"/>
    <w:rsid w:val="00A46037"/>
    <w:rsid w:val="00A6090E"/>
    <w:rsid w:val="00A67C0E"/>
    <w:rsid w:val="00A72B6A"/>
    <w:rsid w:val="00A739C2"/>
    <w:rsid w:val="00A857E6"/>
    <w:rsid w:val="00A9624E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45122"/>
    <w:rsid w:val="00B46603"/>
    <w:rsid w:val="00B5620B"/>
    <w:rsid w:val="00B60DAB"/>
    <w:rsid w:val="00B71A35"/>
    <w:rsid w:val="00BA717F"/>
    <w:rsid w:val="00BC78BF"/>
    <w:rsid w:val="00BE784F"/>
    <w:rsid w:val="00C0070A"/>
    <w:rsid w:val="00C031D8"/>
    <w:rsid w:val="00C05D0A"/>
    <w:rsid w:val="00C070A0"/>
    <w:rsid w:val="00C07137"/>
    <w:rsid w:val="00C074E2"/>
    <w:rsid w:val="00C229AB"/>
    <w:rsid w:val="00C3084E"/>
    <w:rsid w:val="00C32112"/>
    <w:rsid w:val="00C34B6E"/>
    <w:rsid w:val="00C4752B"/>
    <w:rsid w:val="00C552A9"/>
    <w:rsid w:val="00C87E36"/>
    <w:rsid w:val="00C94212"/>
    <w:rsid w:val="00CC47D2"/>
    <w:rsid w:val="00CC74EE"/>
    <w:rsid w:val="00CD6734"/>
    <w:rsid w:val="00D010AF"/>
    <w:rsid w:val="00D152B8"/>
    <w:rsid w:val="00D24817"/>
    <w:rsid w:val="00D268D6"/>
    <w:rsid w:val="00D50F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4E88"/>
    <w:rsid w:val="00DC7FF4"/>
    <w:rsid w:val="00DE70D8"/>
    <w:rsid w:val="00DF0CB1"/>
    <w:rsid w:val="00DF1585"/>
    <w:rsid w:val="00DF64B6"/>
    <w:rsid w:val="00E11BB0"/>
    <w:rsid w:val="00E23005"/>
    <w:rsid w:val="00E24427"/>
    <w:rsid w:val="00E303EF"/>
    <w:rsid w:val="00E334AF"/>
    <w:rsid w:val="00E34904"/>
    <w:rsid w:val="00E3603E"/>
    <w:rsid w:val="00E42D64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4A09"/>
    <w:rsid w:val="00F30EEB"/>
    <w:rsid w:val="00F4118E"/>
    <w:rsid w:val="00F45076"/>
    <w:rsid w:val="00F559AF"/>
    <w:rsid w:val="00F818D1"/>
    <w:rsid w:val="00F909B2"/>
    <w:rsid w:val="00FC1914"/>
    <w:rsid w:val="00FC58BC"/>
    <w:rsid w:val="00FD61A4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318</TotalTime>
  <Pages>19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jim</dc:creator>
  <cp:keywords/>
  <dc:description/>
  <cp:lastModifiedBy>AutoBVT</cp:lastModifiedBy>
  <cp:revision>76</cp:revision>
  <cp:lastPrinted>2003-10-05T22:49:00Z</cp:lastPrinted>
  <dcterms:created xsi:type="dcterms:W3CDTF">2015-07-22T01:50:00Z</dcterms:created>
  <dcterms:modified xsi:type="dcterms:W3CDTF">2017-09-26T13:45:00Z</dcterms:modified>
</cp:coreProperties>
</file>