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24D6" w14:textId="230C3EC1" w:rsidR="003C7438" w:rsidRDefault="009053F8" w:rsidP="37EBDD3E">
      <w:pPr>
        <w:pStyle w:val="Title"/>
        <w:spacing w:line="480" w:lineRule="auto"/>
        <w:rPr>
          <w:rFonts w:ascii="Times New Roman" w:hAnsi="Times New Roman"/>
          <w:sz w:val="40"/>
          <w:szCs w:val="40"/>
        </w:rPr>
      </w:pPr>
      <w:r w:rsidRPr="37EBDD3E">
        <w:fldChar w:fldCharType="begin"/>
      </w:r>
      <w:r w:rsidRPr="00E672DB">
        <w:rPr>
          <w:rFonts w:ascii="Times New Roman" w:hAnsi="Times New Roman"/>
          <w:sz w:val="40"/>
        </w:rPr>
        <w:instrText xml:space="preserve"> TITLE  \* MERGEFORMAT </w:instrText>
      </w:r>
      <w:r w:rsidRPr="37EBDD3E">
        <w:rPr>
          <w:rFonts w:ascii="Times New Roman" w:hAnsi="Times New Roman"/>
          <w:sz w:val="40"/>
        </w:rPr>
        <w:fldChar w:fldCharType="separate"/>
      </w:r>
      <w:r w:rsidR="00FA2BB5" w:rsidRPr="37EBDD3E">
        <w:rPr>
          <w:rFonts w:ascii="Times New Roman" w:hAnsi="Times New Roman"/>
          <w:sz w:val="40"/>
          <w:szCs w:val="40"/>
        </w:rPr>
        <w:t>Iteration Plan</w:t>
      </w:r>
      <w:r w:rsidRPr="37EBDD3E">
        <w:fldChar w:fldCharType="end"/>
      </w:r>
    </w:p>
    <w:p w14:paraId="1F691F6D" w14:textId="77777777" w:rsidR="00E672DB" w:rsidRPr="00E672DB" w:rsidRDefault="00E672DB" w:rsidP="00E672DB"/>
    <w:p w14:paraId="17AAC1A0" w14:textId="16AB448F" w:rsidR="003C7438" w:rsidRDefault="37EBDD3E" w:rsidP="00363F19">
      <w:pPr>
        <w:pStyle w:val="Heading1"/>
        <w:numPr>
          <w:ilvl w:val="0"/>
          <w:numId w:val="9"/>
        </w:numPr>
        <w:spacing w:line="480" w:lineRule="auto"/>
        <w:rPr>
          <w:rFonts w:ascii="Times New Roman" w:hAnsi="Times New Roman"/>
        </w:rPr>
      </w:pPr>
      <w:r w:rsidRPr="37EBDD3E">
        <w:rPr>
          <w:rFonts w:ascii="Times New Roman" w:hAnsi="Times New Roman"/>
        </w:rPr>
        <w:t>Key milestones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900"/>
        <w:gridCol w:w="1260"/>
        <w:gridCol w:w="1275"/>
      </w:tblGrid>
      <w:tr w:rsidR="007E32A2" w:rsidRPr="007E32A2" w14:paraId="0C09CF64" w14:textId="77777777" w:rsidTr="009D3C26">
        <w:tc>
          <w:tcPr>
            <w:tcW w:w="5955" w:type="dxa"/>
            <w:shd w:val="clear" w:color="auto" w:fill="0070C0"/>
            <w:vAlign w:val="center"/>
            <w:hideMark/>
          </w:tcPr>
          <w:p w14:paraId="4A263D7E" w14:textId="77777777" w:rsidR="007E32A2" w:rsidRPr="007E32A2" w:rsidRDefault="007E32A2" w:rsidP="007E6A00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7E32A2">
              <w:rPr>
                <w:sz w:val="24"/>
                <w:szCs w:val="24"/>
              </w:rPr>
              <w:t>Task Name</w:t>
            </w:r>
          </w:p>
        </w:tc>
        <w:tc>
          <w:tcPr>
            <w:tcW w:w="900" w:type="dxa"/>
            <w:shd w:val="clear" w:color="auto" w:fill="0070C0"/>
            <w:vAlign w:val="center"/>
            <w:hideMark/>
          </w:tcPr>
          <w:p w14:paraId="3811F818" w14:textId="77777777" w:rsidR="007E32A2" w:rsidRPr="007E32A2" w:rsidRDefault="007E32A2" w:rsidP="007E6A00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7E32A2">
              <w:rPr>
                <w:sz w:val="24"/>
                <w:szCs w:val="24"/>
              </w:rPr>
              <w:t>Duration</w:t>
            </w:r>
          </w:p>
        </w:tc>
        <w:tc>
          <w:tcPr>
            <w:tcW w:w="1260" w:type="dxa"/>
            <w:shd w:val="clear" w:color="auto" w:fill="0070C0"/>
            <w:vAlign w:val="center"/>
            <w:hideMark/>
          </w:tcPr>
          <w:p w14:paraId="24678B16" w14:textId="77777777" w:rsidR="007E32A2" w:rsidRPr="007E32A2" w:rsidRDefault="007E32A2" w:rsidP="007E6A00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7E32A2">
              <w:rPr>
                <w:sz w:val="24"/>
                <w:szCs w:val="24"/>
              </w:rPr>
              <w:t>Start</w:t>
            </w:r>
          </w:p>
        </w:tc>
        <w:tc>
          <w:tcPr>
            <w:tcW w:w="1275" w:type="dxa"/>
            <w:shd w:val="clear" w:color="auto" w:fill="0070C0"/>
            <w:vAlign w:val="center"/>
            <w:hideMark/>
          </w:tcPr>
          <w:p w14:paraId="334F80B8" w14:textId="77777777" w:rsidR="007E32A2" w:rsidRPr="007E32A2" w:rsidRDefault="007E32A2" w:rsidP="007E6A00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7E32A2">
              <w:rPr>
                <w:sz w:val="24"/>
                <w:szCs w:val="24"/>
              </w:rPr>
              <w:t>Finish</w:t>
            </w:r>
          </w:p>
        </w:tc>
      </w:tr>
      <w:tr w:rsidR="00A23AAA" w:rsidRPr="007E32A2" w14:paraId="6193C5B8" w14:textId="77777777" w:rsidTr="009D3C26">
        <w:tc>
          <w:tcPr>
            <w:tcW w:w="5955" w:type="dxa"/>
            <w:shd w:val="clear" w:color="auto" w:fill="FFFFFF" w:themeFill="background1"/>
            <w:vAlign w:val="center"/>
          </w:tcPr>
          <w:p w14:paraId="50A100C9" w14:textId="71D3F944" w:rsidR="00A23AAA" w:rsidRPr="007E32A2" w:rsidRDefault="00A23AAA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start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BA809CB" w14:textId="77777777" w:rsidR="00A23AAA" w:rsidRPr="007E32A2" w:rsidRDefault="00A23AAA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88C845F" w14:textId="47B1E6BF" w:rsidR="00A23AAA" w:rsidRPr="007E32A2" w:rsidRDefault="00A23AAA" w:rsidP="00F326B3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04/09/17</w:t>
            </w:r>
          </w:p>
        </w:tc>
        <w:tc>
          <w:tcPr>
            <w:tcW w:w="1275" w:type="dxa"/>
            <w:shd w:val="clear" w:color="auto" w:fill="FFFFFF" w:themeFill="background1"/>
          </w:tcPr>
          <w:p w14:paraId="11BED8E7" w14:textId="12B27CC9" w:rsidR="00A23AAA" w:rsidRPr="007E32A2" w:rsidRDefault="001B350A" w:rsidP="00335BCF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A23AAA" w:rsidRPr="007E32A2" w14:paraId="083D1AE4" w14:textId="77777777" w:rsidTr="009D3C26">
        <w:tc>
          <w:tcPr>
            <w:tcW w:w="5955" w:type="dxa"/>
            <w:shd w:val="clear" w:color="auto" w:fill="5B9BD5" w:themeFill="accent1"/>
            <w:vAlign w:val="center"/>
          </w:tcPr>
          <w:p w14:paraId="0E191100" w14:textId="28AD8DD1" w:rsidR="00A23AAA" w:rsidRDefault="00A23AAA" w:rsidP="00914A9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14:paraId="72ADF707" w14:textId="2B9CA444" w:rsidR="00A23AAA" w:rsidRDefault="00A23AAA" w:rsidP="1F2F8353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6CA095C9">
              <w:rPr>
                <w:sz w:val="24"/>
                <w:szCs w:val="24"/>
              </w:rPr>
              <w:t>day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  <w:shd w:val="clear" w:color="auto" w:fill="5B9BD5" w:themeFill="accent1"/>
          </w:tcPr>
          <w:p w14:paraId="16EAB311" w14:textId="5EEB12F8" w:rsidR="00A23AAA" w:rsidRDefault="00A23AAA" w:rsidP="6CA095C9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04/09/17</w:t>
            </w:r>
          </w:p>
        </w:tc>
        <w:tc>
          <w:tcPr>
            <w:tcW w:w="1275" w:type="dxa"/>
            <w:shd w:val="clear" w:color="auto" w:fill="5B9BD5" w:themeFill="accent1"/>
          </w:tcPr>
          <w:p w14:paraId="44E45FD4" w14:textId="7D8787EB" w:rsidR="00A23AAA" w:rsidRDefault="004E5E3F" w:rsidP="00335BCF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4E5E3F" w14:paraId="7D71B330" w14:textId="77777777" w:rsidTr="00723F22">
        <w:tc>
          <w:tcPr>
            <w:tcW w:w="5955" w:type="dxa"/>
            <w:shd w:val="clear" w:color="auto" w:fill="auto"/>
            <w:vAlign w:val="center"/>
          </w:tcPr>
          <w:p w14:paraId="16858EDC" w14:textId="06F4F9FA" w:rsidR="004E5E3F" w:rsidRDefault="004E5E3F" w:rsidP="0082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“AdhocTicket.java” file</w:t>
            </w:r>
          </w:p>
        </w:tc>
        <w:tc>
          <w:tcPr>
            <w:tcW w:w="900" w:type="dxa"/>
            <w:shd w:val="clear" w:color="auto" w:fill="auto"/>
          </w:tcPr>
          <w:p w14:paraId="54951B25" w14:textId="3CEF32D5" w:rsidR="004E5E3F" w:rsidRDefault="004E5E3F" w:rsidP="6CA095C9">
            <w:pPr>
              <w:rPr>
                <w:sz w:val="24"/>
                <w:szCs w:val="24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2F1FC208" w14:textId="6DFB89B4" w:rsidR="004E5E3F" w:rsidRDefault="004E5E3F" w:rsidP="6CA095C9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04/09/17</w:t>
            </w:r>
          </w:p>
        </w:tc>
        <w:tc>
          <w:tcPr>
            <w:tcW w:w="1275" w:type="dxa"/>
            <w:shd w:val="clear" w:color="auto" w:fill="auto"/>
          </w:tcPr>
          <w:p w14:paraId="4E0FBBEB" w14:textId="5AC02234" w:rsidR="004E5E3F" w:rsidRDefault="004E5E3F" w:rsidP="00410464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04/09/17</w:t>
            </w:r>
          </w:p>
        </w:tc>
      </w:tr>
      <w:tr w:rsidR="004E5E3F" w14:paraId="4DC2B696" w14:textId="77777777" w:rsidTr="00723F22">
        <w:tc>
          <w:tcPr>
            <w:tcW w:w="5955" w:type="dxa"/>
            <w:shd w:val="clear" w:color="auto" w:fill="auto"/>
            <w:vAlign w:val="center"/>
          </w:tcPr>
          <w:p w14:paraId="635DE048" w14:textId="3EAC5390" w:rsidR="004E5E3F" w:rsidRDefault="004E5E3F" w:rsidP="0082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</w:t>
            </w:r>
            <w:r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.java” file</w:t>
            </w:r>
          </w:p>
        </w:tc>
        <w:tc>
          <w:tcPr>
            <w:tcW w:w="900" w:type="dxa"/>
            <w:shd w:val="clear" w:color="auto" w:fill="auto"/>
          </w:tcPr>
          <w:p w14:paraId="2372098B" w14:textId="3F7DE481" w:rsidR="004E5E3F" w:rsidRDefault="004E5E3F" w:rsidP="6CA095C9">
            <w:pPr>
              <w:rPr>
                <w:sz w:val="24"/>
                <w:szCs w:val="24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68E4D5BC" w14:textId="393420F4" w:rsidR="004E5E3F" w:rsidRPr="00AB66E0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5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2DE88F00" w14:textId="159B7688" w:rsidR="004E5E3F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5</w:t>
            </w:r>
            <w:r w:rsidRPr="0064257B">
              <w:rPr>
                <w:sz w:val="24"/>
                <w:szCs w:val="24"/>
              </w:rPr>
              <w:t>/09/17</w:t>
            </w:r>
          </w:p>
        </w:tc>
      </w:tr>
      <w:tr w:rsidR="004E5E3F" w14:paraId="06A518AA" w14:textId="77777777" w:rsidTr="00723F22">
        <w:tc>
          <w:tcPr>
            <w:tcW w:w="5955" w:type="dxa"/>
            <w:shd w:val="clear" w:color="auto" w:fill="auto"/>
            <w:vAlign w:val="center"/>
          </w:tcPr>
          <w:p w14:paraId="3B9FDCD6" w14:textId="7FFBF9E2" w:rsidR="004E5E3F" w:rsidRDefault="004E5E3F" w:rsidP="0082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</w:t>
            </w:r>
            <w:r>
              <w:rPr>
                <w:sz w:val="24"/>
                <w:szCs w:val="24"/>
              </w:rPr>
              <w:t>Factory</w:t>
            </w:r>
            <w:r>
              <w:rPr>
                <w:sz w:val="24"/>
                <w:szCs w:val="24"/>
              </w:rPr>
              <w:t>.java” file</w:t>
            </w:r>
          </w:p>
        </w:tc>
        <w:tc>
          <w:tcPr>
            <w:tcW w:w="900" w:type="dxa"/>
            <w:shd w:val="clear" w:color="auto" w:fill="auto"/>
          </w:tcPr>
          <w:p w14:paraId="7EE7CB70" w14:textId="5BB3FB82" w:rsidR="004E5E3F" w:rsidRDefault="004E5E3F" w:rsidP="6CA095C9">
            <w:pPr>
              <w:rPr>
                <w:sz w:val="24"/>
                <w:szCs w:val="24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1D7495C1" w14:textId="60AE3778" w:rsidR="004E5E3F" w:rsidRPr="00AB66E0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6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1CA1CF94" w14:textId="2AA2A85F" w:rsidR="004E5E3F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6</w:t>
            </w:r>
            <w:r w:rsidRPr="0064257B">
              <w:rPr>
                <w:sz w:val="24"/>
                <w:szCs w:val="24"/>
              </w:rPr>
              <w:t>/09/17</w:t>
            </w:r>
          </w:p>
        </w:tc>
      </w:tr>
      <w:tr w:rsidR="004E5E3F" w14:paraId="0122E119" w14:textId="77777777" w:rsidTr="00723F22">
        <w:tc>
          <w:tcPr>
            <w:tcW w:w="5955" w:type="dxa"/>
            <w:shd w:val="clear" w:color="auto" w:fill="auto"/>
            <w:vAlign w:val="center"/>
          </w:tcPr>
          <w:p w14:paraId="6EC2A5E1" w14:textId="048403AB" w:rsidR="004E5E3F" w:rsidRDefault="004E5E3F" w:rsidP="00AB6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</w:t>
            </w:r>
            <w:r>
              <w:rPr>
                <w:sz w:val="24"/>
                <w:szCs w:val="24"/>
              </w:rPr>
              <w:t>ExitController</w:t>
            </w:r>
            <w:r>
              <w:rPr>
                <w:sz w:val="24"/>
                <w:szCs w:val="24"/>
              </w:rPr>
              <w:t>.java” file</w:t>
            </w:r>
          </w:p>
        </w:tc>
        <w:tc>
          <w:tcPr>
            <w:tcW w:w="900" w:type="dxa"/>
            <w:shd w:val="clear" w:color="auto" w:fill="auto"/>
          </w:tcPr>
          <w:p w14:paraId="3C62AB7D" w14:textId="22C4917B" w:rsidR="004E5E3F" w:rsidRDefault="004E5E3F" w:rsidP="6CA095C9">
            <w:pPr>
              <w:rPr>
                <w:sz w:val="24"/>
                <w:szCs w:val="24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3059B2E7" w14:textId="1C949E7E" w:rsidR="004E5E3F" w:rsidRPr="00AB66E0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7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7C310F3F" w14:textId="35D1E092" w:rsidR="004E5E3F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7</w:t>
            </w:r>
            <w:r w:rsidRPr="0064257B">
              <w:rPr>
                <w:sz w:val="24"/>
                <w:szCs w:val="24"/>
              </w:rPr>
              <w:t>/09/17</w:t>
            </w:r>
          </w:p>
        </w:tc>
      </w:tr>
      <w:tr w:rsidR="004E5E3F" w14:paraId="6FF8556C" w14:textId="77777777" w:rsidTr="00723F22">
        <w:tc>
          <w:tcPr>
            <w:tcW w:w="5955" w:type="dxa"/>
            <w:shd w:val="clear" w:color="auto" w:fill="auto"/>
            <w:vAlign w:val="center"/>
          </w:tcPr>
          <w:p w14:paraId="271D28F6" w14:textId="51832DCC" w:rsidR="004E5E3F" w:rsidRDefault="004E5E3F" w:rsidP="005E3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any known bugs</w:t>
            </w:r>
          </w:p>
        </w:tc>
        <w:tc>
          <w:tcPr>
            <w:tcW w:w="900" w:type="dxa"/>
            <w:shd w:val="clear" w:color="auto" w:fill="auto"/>
          </w:tcPr>
          <w:p w14:paraId="6F5E675D" w14:textId="308BD5A7" w:rsidR="004E5E3F" w:rsidRDefault="004E5E3F" w:rsidP="6CA095C9">
            <w:pPr>
              <w:rPr>
                <w:sz w:val="24"/>
                <w:szCs w:val="24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6070B480" w14:textId="72A23AA2" w:rsidR="004E5E3F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8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08B29A8F" w14:textId="088F6B4A" w:rsidR="004E5E3F" w:rsidRDefault="004E5E3F" w:rsidP="00BB1253">
            <w:pPr>
              <w:rPr>
                <w:sz w:val="24"/>
                <w:szCs w:val="24"/>
              </w:rPr>
            </w:pPr>
            <w:r w:rsidRPr="0064257B">
              <w:rPr>
                <w:sz w:val="24"/>
                <w:szCs w:val="24"/>
              </w:rPr>
              <w:t>0</w:t>
            </w:r>
            <w:r w:rsidR="00BB1253">
              <w:rPr>
                <w:sz w:val="24"/>
                <w:szCs w:val="24"/>
              </w:rPr>
              <w:t>8</w:t>
            </w:r>
            <w:r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567A131F" w14:textId="77777777" w:rsidTr="009D3C26">
        <w:tc>
          <w:tcPr>
            <w:tcW w:w="5955" w:type="dxa"/>
            <w:shd w:val="clear" w:color="auto" w:fill="5B9BD5" w:themeFill="accent1"/>
            <w:vAlign w:val="center"/>
          </w:tcPr>
          <w:p w14:paraId="39DA0138" w14:textId="4A59A2E1" w:rsidR="00A23AAA" w:rsidRDefault="00A23AAA" w:rsidP="00A3185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14:paraId="63ADF741" w14:textId="227B8F7D" w:rsidR="00A23AAA" w:rsidRDefault="00827F20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23AAA" w:rsidRPr="6CA095C9">
              <w:rPr>
                <w:sz w:val="24"/>
                <w:szCs w:val="24"/>
              </w:rPr>
              <w:t xml:space="preserve"> day</w:t>
            </w:r>
            <w:r w:rsidR="00A23AAA"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  <w:shd w:val="clear" w:color="auto" w:fill="5B9BD5" w:themeFill="accent1"/>
          </w:tcPr>
          <w:p w14:paraId="195864A3" w14:textId="0DE1DC2C" w:rsidR="00A23AAA" w:rsidRDefault="009A7A16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5B9BD5" w:themeFill="accent1"/>
          </w:tcPr>
          <w:p w14:paraId="1947317A" w14:textId="1857D7CB" w:rsidR="00A23AAA" w:rsidRDefault="009A7A16" w:rsidP="00DA5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9A7A16" w14:paraId="2A3CDF8E" w14:textId="77777777" w:rsidTr="009D3C26">
        <w:tc>
          <w:tcPr>
            <w:tcW w:w="5955" w:type="dxa"/>
            <w:shd w:val="clear" w:color="auto" w:fill="auto"/>
            <w:vAlign w:val="center"/>
          </w:tcPr>
          <w:p w14:paraId="533397A0" w14:textId="18C0F421" w:rsidR="009A7A16" w:rsidRDefault="009A7A16" w:rsidP="003008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interaction between “</w:t>
            </w:r>
            <w:proofErr w:type="spellStart"/>
            <w:r>
              <w:rPr>
                <w:sz w:val="24"/>
                <w:szCs w:val="24"/>
              </w:rPr>
              <w:t>AhocTicket</w:t>
            </w:r>
            <w:proofErr w:type="spellEnd"/>
            <w:r>
              <w:rPr>
                <w:sz w:val="24"/>
                <w:szCs w:val="24"/>
              </w:rPr>
              <w:t>” and “Entry”</w:t>
            </w:r>
          </w:p>
        </w:tc>
        <w:tc>
          <w:tcPr>
            <w:tcW w:w="900" w:type="dxa"/>
            <w:shd w:val="clear" w:color="auto" w:fill="auto"/>
          </w:tcPr>
          <w:p w14:paraId="2FC23C10" w14:textId="543C1F90" w:rsidR="009A7A16" w:rsidRDefault="009A7A16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813CB">
              <w:rPr>
                <w:sz w:val="24"/>
                <w:szCs w:val="24"/>
              </w:rPr>
              <w:t xml:space="preserve"> day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  <w:shd w:val="clear" w:color="auto" w:fill="auto"/>
          </w:tcPr>
          <w:p w14:paraId="7E92BA73" w14:textId="2A2566D4" w:rsidR="009A7A16" w:rsidRDefault="009A7A16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5A59B062" w14:textId="3CA638C5" w:rsidR="009A7A16" w:rsidRDefault="0046250D" w:rsidP="00DA5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9A7A16" w:rsidRPr="0064257B">
              <w:rPr>
                <w:sz w:val="24"/>
                <w:szCs w:val="24"/>
              </w:rPr>
              <w:t>/09/17</w:t>
            </w:r>
          </w:p>
        </w:tc>
      </w:tr>
      <w:tr w:rsidR="009A7A16" w14:paraId="7B8F93DE" w14:textId="77777777" w:rsidTr="009D3C26">
        <w:tc>
          <w:tcPr>
            <w:tcW w:w="5955" w:type="dxa"/>
            <w:shd w:val="clear" w:color="auto" w:fill="auto"/>
            <w:vAlign w:val="center"/>
          </w:tcPr>
          <w:p w14:paraId="182D92FE" w14:textId="4CDC8CB1" w:rsidR="009A7A16" w:rsidRDefault="009A7A16" w:rsidP="005341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test record</w:t>
            </w:r>
          </w:p>
        </w:tc>
        <w:tc>
          <w:tcPr>
            <w:tcW w:w="900" w:type="dxa"/>
            <w:shd w:val="clear" w:color="auto" w:fill="auto"/>
          </w:tcPr>
          <w:p w14:paraId="276CE6B4" w14:textId="6EF8982C" w:rsidR="009A7A16" w:rsidRDefault="009A7A16" w:rsidP="6CA095C9">
            <w:pPr>
              <w:spacing w:line="360" w:lineRule="auto"/>
              <w:rPr>
                <w:sz w:val="24"/>
                <w:szCs w:val="24"/>
              </w:rPr>
            </w:pPr>
            <w:r w:rsidRPr="006813CB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17DB455C" w14:textId="6D77A135" w:rsidR="009A7A16" w:rsidRDefault="009A7A16" w:rsidP="00ED02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D029F">
              <w:rPr>
                <w:sz w:val="24"/>
                <w:szCs w:val="24"/>
              </w:rPr>
              <w:t>4</w:t>
            </w:r>
            <w:r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52009637" w14:textId="25BE15AA" w:rsidR="009A7A16" w:rsidRDefault="009A7A16" w:rsidP="00DA5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015B47E6" w14:textId="77777777" w:rsidTr="009D3C26">
        <w:tc>
          <w:tcPr>
            <w:tcW w:w="5955" w:type="dxa"/>
            <w:shd w:val="clear" w:color="auto" w:fill="5B9BD5" w:themeFill="accent1"/>
            <w:vAlign w:val="center"/>
          </w:tcPr>
          <w:p w14:paraId="0FBFA610" w14:textId="4F09A463" w:rsidR="00A23AAA" w:rsidRDefault="00A23AAA" w:rsidP="00023E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Acceptance Test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14:paraId="3D25B3D9" w14:textId="1CE2EEDF" w:rsidR="00A23AAA" w:rsidRDefault="00827F20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23AAA">
              <w:rPr>
                <w:sz w:val="24"/>
                <w:szCs w:val="24"/>
              </w:rPr>
              <w:t xml:space="preserve"> </w:t>
            </w:r>
            <w:r w:rsidR="00A23AAA" w:rsidRPr="6CA095C9">
              <w:rPr>
                <w:sz w:val="24"/>
                <w:szCs w:val="24"/>
              </w:rPr>
              <w:t>day</w:t>
            </w:r>
          </w:p>
        </w:tc>
        <w:tc>
          <w:tcPr>
            <w:tcW w:w="1260" w:type="dxa"/>
            <w:shd w:val="clear" w:color="auto" w:fill="5B9BD5" w:themeFill="accent1"/>
          </w:tcPr>
          <w:p w14:paraId="444EAE34" w14:textId="64DABFFA" w:rsidR="00A23AAA" w:rsidRDefault="007E1B3B" w:rsidP="00461B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5B9BD5" w:themeFill="accent1"/>
          </w:tcPr>
          <w:p w14:paraId="40DF80D3" w14:textId="1B026A62" w:rsidR="00A23AAA" w:rsidRDefault="007E1B3B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45CE530E" w14:textId="77777777" w:rsidTr="00B358EE">
        <w:tc>
          <w:tcPr>
            <w:tcW w:w="5955" w:type="dxa"/>
            <w:shd w:val="clear" w:color="auto" w:fill="auto"/>
            <w:vAlign w:val="center"/>
          </w:tcPr>
          <w:p w14:paraId="7FCE3E1E" w14:textId="3080DE5A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cases and scenarios for UAT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32069A" w14:textId="713584D5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260" w:type="dxa"/>
            <w:shd w:val="clear" w:color="auto" w:fill="auto"/>
          </w:tcPr>
          <w:p w14:paraId="6834059A" w14:textId="472CA72C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2EC7E5F9" w14:textId="4905DDAC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2167EE86" w14:textId="77777777" w:rsidTr="009D3C26">
        <w:tc>
          <w:tcPr>
            <w:tcW w:w="5955" w:type="dxa"/>
            <w:shd w:val="clear" w:color="auto" w:fill="auto"/>
            <w:vAlign w:val="center"/>
          </w:tcPr>
          <w:p w14:paraId="6FB12F35" w14:textId="221476B9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 for all use cases</w:t>
            </w:r>
          </w:p>
        </w:tc>
        <w:tc>
          <w:tcPr>
            <w:tcW w:w="900" w:type="dxa"/>
            <w:shd w:val="clear" w:color="auto" w:fill="auto"/>
          </w:tcPr>
          <w:p w14:paraId="7B6CF0D2" w14:textId="464EB8CE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 w:rsidRPr="009F471C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1D5FB023" w14:textId="2B1594A3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7AF4EE53" w14:textId="13FB7393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6061C6CC" w14:textId="77777777" w:rsidTr="009D3C26">
        <w:tc>
          <w:tcPr>
            <w:tcW w:w="5955" w:type="dxa"/>
            <w:shd w:val="clear" w:color="auto" w:fill="auto"/>
            <w:vAlign w:val="center"/>
          </w:tcPr>
          <w:p w14:paraId="181B880E" w14:textId="061B5F4B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flow for all use cases</w:t>
            </w:r>
          </w:p>
        </w:tc>
        <w:tc>
          <w:tcPr>
            <w:tcW w:w="900" w:type="dxa"/>
            <w:shd w:val="clear" w:color="auto" w:fill="auto"/>
          </w:tcPr>
          <w:p w14:paraId="733F47F7" w14:textId="551486DC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 w:rsidRPr="009F471C">
              <w:rPr>
                <w:sz w:val="24"/>
                <w:szCs w:val="24"/>
              </w:rPr>
              <w:t>1 day</w:t>
            </w:r>
          </w:p>
        </w:tc>
        <w:tc>
          <w:tcPr>
            <w:tcW w:w="1260" w:type="dxa"/>
            <w:shd w:val="clear" w:color="auto" w:fill="auto"/>
          </w:tcPr>
          <w:p w14:paraId="5DB8C87D" w14:textId="4A897DB8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14F043B2" w14:textId="25F63736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A23AAA" w14:paraId="12AB5ADE" w14:textId="77777777" w:rsidTr="009D3C26">
        <w:tc>
          <w:tcPr>
            <w:tcW w:w="5955" w:type="dxa"/>
            <w:shd w:val="clear" w:color="auto" w:fill="auto"/>
            <w:vAlign w:val="center"/>
          </w:tcPr>
          <w:p w14:paraId="07447C4B" w14:textId="3FE2208A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and document test data</w:t>
            </w:r>
          </w:p>
        </w:tc>
        <w:tc>
          <w:tcPr>
            <w:tcW w:w="900" w:type="dxa"/>
            <w:shd w:val="clear" w:color="auto" w:fill="auto"/>
          </w:tcPr>
          <w:p w14:paraId="6960EDCF" w14:textId="6FB2016C" w:rsidR="00A23AAA" w:rsidRDefault="00A301E2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260" w:type="dxa"/>
            <w:shd w:val="clear" w:color="auto" w:fill="auto"/>
          </w:tcPr>
          <w:p w14:paraId="4690109D" w14:textId="630B1AF8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  <w:tc>
          <w:tcPr>
            <w:tcW w:w="1275" w:type="dxa"/>
            <w:shd w:val="clear" w:color="auto" w:fill="auto"/>
          </w:tcPr>
          <w:p w14:paraId="1FDA3EE3" w14:textId="045E4A82" w:rsidR="00A23AAA" w:rsidRDefault="007E1B3B" w:rsidP="00D804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  <w:tr w:rsidR="00827F20" w14:paraId="464E9B9E" w14:textId="77777777" w:rsidTr="0030604A">
        <w:tc>
          <w:tcPr>
            <w:tcW w:w="5955" w:type="dxa"/>
            <w:shd w:val="clear" w:color="auto" w:fill="5B9BD5" w:themeFill="accent1"/>
            <w:vAlign w:val="center"/>
          </w:tcPr>
          <w:p w14:paraId="4B1F9E6E" w14:textId="50B4DFFA" w:rsidR="00827F20" w:rsidRDefault="00827F20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and update iteration plan</w:t>
            </w:r>
          </w:p>
        </w:tc>
        <w:tc>
          <w:tcPr>
            <w:tcW w:w="900" w:type="dxa"/>
            <w:shd w:val="clear" w:color="auto" w:fill="5B9BD5" w:themeFill="accent1"/>
          </w:tcPr>
          <w:p w14:paraId="170DCC70" w14:textId="7C1DAE01" w:rsidR="00827F20" w:rsidRPr="009F471C" w:rsidRDefault="00827F20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260" w:type="dxa"/>
            <w:shd w:val="clear" w:color="auto" w:fill="5B9BD5" w:themeFill="accent1"/>
          </w:tcPr>
          <w:p w14:paraId="07689C70" w14:textId="4CBD3841" w:rsidR="00827F20" w:rsidRPr="0064257B" w:rsidRDefault="00827F20" w:rsidP="00D804D2">
            <w:pPr>
              <w:spacing w:line="360" w:lineRule="auto"/>
              <w:rPr>
                <w:sz w:val="24"/>
                <w:szCs w:val="24"/>
              </w:rPr>
            </w:pPr>
            <w:r w:rsidRPr="007D3004">
              <w:rPr>
                <w:sz w:val="24"/>
                <w:szCs w:val="24"/>
              </w:rPr>
              <w:t>22/09/17</w:t>
            </w:r>
          </w:p>
        </w:tc>
        <w:tc>
          <w:tcPr>
            <w:tcW w:w="1275" w:type="dxa"/>
            <w:shd w:val="clear" w:color="auto" w:fill="5B9BD5" w:themeFill="accent1"/>
          </w:tcPr>
          <w:p w14:paraId="53462D8F" w14:textId="1223FA18" w:rsidR="00827F20" w:rsidRPr="0064257B" w:rsidRDefault="00827F20" w:rsidP="00D804D2">
            <w:pPr>
              <w:spacing w:line="360" w:lineRule="auto"/>
              <w:rPr>
                <w:sz w:val="24"/>
                <w:szCs w:val="24"/>
              </w:rPr>
            </w:pPr>
            <w:r w:rsidRPr="007D3004">
              <w:rPr>
                <w:sz w:val="24"/>
                <w:szCs w:val="24"/>
              </w:rPr>
              <w:t>22/09/17</w:t>
            </w:r>
          </w:p>
        </w:tc>
      </w:tr>
      <w:tr w:rsidR="00CD6A8F" w14:paraId="7D2362AD" w14:textId="77777777" w:rsidTr="0030604A">
        <w:tc>
          <w:tcPr>
            <w:tcW w:w="5955" w:type="dxa"/>
            <w:shd w:val="clear" w:color="auto" w:fill="5B9BD5" w:themeFill="accent1"/>
            <w:vAlign w:val="center"/>
          </w:tcPr>
          <w:p w14:paraId="6163B5BF" w14:textId="518D78D0" w:rsidR="00CD6A8F" w:rsidRDefault="00CD6A8F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Iteration Assessment</w:t>
            </w:r>
          </w:p>
        </w:tc>
        <w:tc>
          <w:tcPr>
            <w:tcW w:w="900" w:type="dxa"/>
            <w:shd w:val="clear" w:color="auto" w:fill="5B9BD5" w:themeFill="accent1"/>
          </w:tcPr>
          <w:p w14:paraId="4940593F" w14:textId="4CCE7FEC" w:rsidR="00CD6A8F" w:rsidRDefault="00CD6A8F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260" w:type="dxa"/>
            <w:shd w:val="clear" w:color="auto" w:fill="5B9BD5" w:themeFill="accent1"/>
          </w:tcPr>
          <w:p w14:paraId="44AC9F34" w14:textId="3185D659" w:rsidR="00CD6A8F" w:rsidRPr="007D3004" w:rsidRDefault="00CD6A8F" w:rsidP="00D804D2">
            <w:pPr>
              <w:spacing w:line="360" w:lineRule="auto"/>
              <w:rPr>
                <w:sz w:val="24"/>
                <w:szCs w:val="24"/>
              </w:rPr>
            </w:pPr>
            <w:r w:rsidRPr="007D3004">
              <w:rPr>
                <w:sz w:val="24"/>
                <w:szCs w:val="24"/>
              </w:rPr>
              <w:t>22/09/17</w:t>
            </w:r>
          </w:p>
        </w:tc>
        <w:tc>
          <w:tcPr>
            <w:tcW w:w="1275" w:type="dxa"/>
            <w:shd w:val="clear" w:color="auto" w:fill="5B9BD5" w:themeFill="accent1"/>
          </w:tcPr>
          <w:p w14:paraId="2D645526" w14:textId="767CD2AB" w:rsidR="00CD6A8F" w:rsidRPr="007D3004" w:rsidRDefault="00CD6A8F" w:rsidP="00D804D2">
            <w:pPr>
              <w:spacing w:line="360" w:lineRule="auto"/>
              <w:rPr>
                <w:sz w:val="24"/>
                <w:szCs w:val="24"/>
              </w:rPr>
            </w:pPr>
            <w:r w:rsidRPr="007D3004">
              <w:rPr>
                <w:sz w:val="24"/>
                <w:szCs w:val="24"/>
              </w:rPr>
              <w:t>22/09/17</w:t>
            </w:r>
          </w:p>
        </w:tc>
      </w:tr>
      <w:tr w:rsidR="00A23AAA" w14:paraId="4234EECD" w14:textId="77777777" w:rsidTr="009D3C26">
        <w:tc>
          <w:tcPr>
            <w:tcW w:w="5955" w:type="dxa"/>
            <w:shd w:val="clear" w:color="auto" w:fill="auto"/>
            <w:vAlign w:val="center"/>
          </w:tcPr>
          <w:p w14:paraId="0DC0FAF7" w14:textId="5D6C1C75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  <w:r w:rsidRPr="6CA095C9">
              <w:rPr>
                <w:sz w:val="24"/>
                <w:szCs w:val="24"/>
              </w:rPr>
              <w:t>Iteration complete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ED324A" w14:textId="178C9BC2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6CEDBC8F" w14:textId="4A10EABC" w:rsidR="00A23AAA" w:rsidRDefault="00A23AAA" w:rsidP="6CA095C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D343753" w14:textId="23E5D984" w:rsidR="00A23AAA" w:rsidRDefault="001B350A" w:rsidP="6CA095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23AAA" w:rsidRPr="0064257B">
              <w:rPr>
                <w:sz w:val="24"/>
                <w:szCs w:val="24"/>
              </w:rPr>
              <w:t>/09/17</w:t>
            </w:r>
          </w:p>
        </w:tc>
      </w:tr>
    </w:tbl>
    <w:p w14:paraId="3EEF1070" w14:textId="77777777" w:rsidR="007E32A2" w:rsidRPr="007E32A2" w:rsidRDefault="007E32A2" w:rsidP="007E32A2"/>
    <w:p w14:paraId="2A21FB09" w14:textId="77777777" w:rsidR="003C7438" w:rsidRPr="00B97DE9" w:rsidRDefault="003C7438" w:rsidP="00B97DE9">
      <w:pPr>
        <w:pStyle w:val="BodyText"/>
        <w:spacing w:line="480" w:lineRule="auto"/>
        <w:ind w:left="0"/>
        <w:rPr>
          <w:sz w:val="24"/>
          <w:szCs w:val="24"/>
        </w:rPr>
      </w:pPr>
    </w:p>
    <w:p w14:paraId="24DAF032" w14:textId="77777777" w:rsidR="003C7438" w:rsidRPr="00B97DE9" w:rsidRDefault="37EBDD3E" w:rsidP="37EBDD3E">
      <w:pPr>
        <w:pStyle w:val="Heading1"/>
        <w:spacing w:line="480" w:lineRule="auto"/>
        <w:rPr>
          <w:rFonts w:ascii="Times New Roman" w:hAnsi="Times New Roman"/>
        </w:rPr>
      </w:pPr>
      <w:r w:rsidRPr="37EBDD3E">
        <w:rPr>
          <w:rFonts w:ascii="Times New Roman" w:hAnsi="Times New Roman"/>
        </w:rPr>
        <w:t>2.  High-level objectives</w:t>
      </w:r>
    </w:p>
    <w:p w14:paraId="72EF6F50" w14:textId="6790A21A" w:rsidR="00AF45F5" w:rsidRDefault="00A824FE" w:rsidP="009F35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Write unit test classes for the chosen files</w:t>
      </w:r>
    </w:p>
    <w:p w14:paraId="4D7370EF" w14:textId="3CEFF456" w:rsidR="00AF45F5" w:rsidRDefault="00A824FE" w:rsidP="009F35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Perform Integration Test for interaction between different classes</w:t>
      </w:r>
    </w:p>
    <w:p w14:paraId="302C5A9F" w14:textId="2713CEF0" w:rsidR="00AF45F5" w:rsidRDefault="00D256AA" w:rsidP="009F35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List all cases and scenarios for UAT</w:t>
      </w:r>
    </w:p>
    <w:p w14:paraId="4A16353E" w14:textId="77777777" w:rsidR="006A78D8" w:rsidRDefault="00A824FE" w:rsidP="009F35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and update Iteration plan </w:t>
      </w:r>
    </w:p>
    <w:p w14:paraId="739C3381" w14:textId="58BABF30" w:rsidR="00AF45F5" w:rsidRDefault="006A78D8" w:rsidP="009F3526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A824FE">
        <w:rPr>
          <w:sz w:val="24"/>
          <w:szCs w:val="24"/>
        </w:rPr>
        <w:t>Iteration Assessment</w:t>
      </w:r>
    </w:p>
    <w:p w14:paraId="2E7AB39B" w14:textId="5920C75F" w:rsidR="00E672DB" w:rsidRPr="007E6A00" w:rsidRDefault="37EBDD3E" w:rsidP="007E6A00">
      <w:pPr>
        <w:pStyle w:val="Heading1"/>
        <w:spacing w:line="480" w:lineRule="auto"/>
        <w:rPr>
          <w:rFonts w:ascii="Times New Roman" w:hAnsi="Times New Roman"/>
        </w:rPr>
      </w:pPr>
      <w:r w:rsidRPr="37EBDD3E">
        <w:rPr>
          <w:rFonts w:ascii="Times New Roman" w:hAnsi="Times New Roman"/>
        </w:rPr>
        <w:t>3.  Work Item assignments</w:t>
      </w:r>
    </w:p>
    <w:tbl>
      <w:tblPr>
        <w:tblW w:w="972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080"/>
        <w:gridCol w:w="1350"/>
        <w:gridCol w:w="2160"/>
        <w:gridCol w:w="1530"/>
      </w:tblGrid>
      <w:tr w:rsidR="007E32A2" w:rsidRPr="00B97DE9" w14:paraId="27B4539E" w14:textId="77777777" w:rsidTr="0EF5E741">
        <w:trPr>
          <w:trHeight w:val="728"/>
        </w:trPr>
        <w:tc>
          <w:tcPr>
            <w:tcW w:w="3600" w:type="dxa"/>
            <w:shd w:val="clear" w:color="auto" w:fill="2E74B5" w:themeFill="accent1" w:themeFillShade="BF"/>
          </w:tcPr>
          <w:p w14:paraId="3E27EBB6" w14:textId="77777777" w:rsidR="007E32A2" w:rsidRPr="00B97DE9" w:rsidRDefault="007E32A2" w:rsidP="007E6A00">
            <w:pPr>
              <w:widowControl/>
              <w:spacing w:line="36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Name or key words of description</w:t>
            </w:r>
          </w:p>
        </w:tc>
        <w:tc>
          <w:tcPr>
            <w:tcW w:w="1080" w:type="dxa"/>
            <w:shd w:val="clear" w:color="auto" w:fill="2E74B5" w:themeFill="accent1" w:themeFillShade="BF"/>
            <w:noWrap/>
          </w:tcPr>
          <w:p w14:paraId="2CA044E1" w14:textId="77777777" w:rsidR="007E32A2" w:rsidRPr="00B97DE9" w:rsidRDefault="007E32A2" w:rsidP="007E6A00">
            <w:pPr>
              <w:widowControl/>
              <w:spacing w:line="36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 xml:space="preserve">Priority  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6D46F7F" w14:textId="77777777" w:rsidR="007E32A2" w:rsidRPr="00B97DE9" w:rsidRDefault="007E32A2" w:rsidP="007E6A00">
            <w:pPr>
              <w:widowControl/>
              <w:spacing w:line="36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State</w:t>
            </w:r>
          </w:p>
        </w:tc>
        <w:tc>
          <w:tcPr>
            <w:tcW w:w="2160" w:type="dxa"/>
            <w:shd w:val="clear" w:color="auto" w:fill="2E74B5" w:themeFill="accent1" w:themeFillShade="BF"/>
          </w:tcPr>
          <w:p w14:paraId="6F22E492" w14:textId="77777777" w:rsidR="007E32A2" w:rsidRPr="00B97DE9" w:rsidRDefault="007E32A2" w:rsidP="007E6A00">
            <w:pPr>
              <w:widowControl/>
              <w:spacing w:line="36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Reference material</w:t>
            </w:r>
          </w:p>
        </w:tc>
        <w:tc>
          <w:tcPr>
            <w:tcW w:w="1530" w:type="dxa"/>
            <w:shd w:val="clear" w:color="auto" w:fill="2E74B5" w:themeFill="accent1" w:themeFillShade="BF"/>
          </w:tcPr>
          <w:p w14:paraId="62B27960" w14:textId="77777777" w:rsidR="007E32A2" w:rsidRPr="00B97DE9" w:rsidRDefault="007E32A2" w:rsidP="007E6A00">
            <w:pPr>
              <w:widowControl/>
              <w:spacing w:line="360" w:lineRule="auto"/>
              <w:rPr>
                <w:b/>
                <w:bCs/>
                <w:sz w:val="24"/>
                <w:szCs w:val="24"/>
                <w:lang w:eastAsia="ja-JP"/>
              </w:rPr>
            </w:pPr>
            <w:r w:rsidRPr="37EBDD3E">
              <w:rPr>
                <w:b/>
                <w:bCs/>
                <w:sz w:val="24"/>
                <w:szCs w:val="24"/>
                <w:lang w:eastAsia="ja-JP"/>
              </w:rPr>
              <w:t>Assigned to (name)</w:t>
            </w:r>
          </w:p>
        </w:tc>
      </w:tr>
      <w:tr w:rsidR="0067779F" w:rsidRPr="00B97DE9" w14:paraId="57BE8D4D" w14:textId="77777777" w:rsidTr="0067779F">
        <w:trPr>
          <w:trHeight w:val="255"/>
        </w:trPr>
        <w:tc>
          <w:tcPr>
            <w:tcW w:w="3600" w:type="dxa"/>
            <w:shd w:val="clear" w:color="auto" w:fill="5B9BD5" w:themeFill="accent1"/>
            <w:noWrap/>
            <w:vAlign w:val="center"/>
          </w:tcPr>
          <w:p w14:paraId="3F1006CE" w14:textId="68F20961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Unit Testing</w:t>
            </w:r>
          </w:p>
        </w:tc>
        <w:tc>
          <w:tcPr>
            <w:tcW w:w="1080" w:type="dxa"/>
            <w:shd w:val="clear" w:color="auto" w:fill="5B9BD5" w:themeFill="accent1"/>
            <w:noWrap/>
            <w:vAlign w:val="center"/>
          </w:tcPr>
          <w:p w14:paraId="30442AD8" w14:textId="7A28573E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5 </w:t>
            </w:r>
            <w:r w:rsidRPr="6CA095C9">
              <w:rPr>
                <w:sz w:val="24"/>
                <w:szCs w:val="24"/>
              </w:rPr>
              <w:t>day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350" w:type="dxa"/>
            <w:shd w:val="clear" w:color="auto" w:fill="5B9BD5" w:themeFill="accent1"/>
            <w:noWrap/>
            <w:vAlign w:val="center"/>
          </w:tcPr>
          <w:p w14:paraId="533FC9C9" w14:textId="5F38B7E3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5B9BD5" w:themeFill="accent1"/>
            <w:noWrap/>
            <w:vAlign w:val="center"/>
          </w:tcPr>
          <w:p w14:paraId="7ACF8FB7" w14:textId="68E4ADC2" w:rsidR="0067779F" w:rsidRPr="00B97DE9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Interact2 resources, Internet, Lecturer</w:t>
            </w:r>
          </w:p>
        </w:tc>
        <w:tc>
          <w:tcPr>
            <w:tcW w:w="1530" w:type="dxa"/>
            <w:shd w:val="clear" w:color="auto" w:fill="5B9BD5" w:themeFill="accent1"/>
            <w:noWrap/>
          </w:tcPr>
          <w:p w14:paraId="21470FEE" w14:textId="5FB6F2DF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5D0E07F9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3EFE5E43" w14:textId="577EBE18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“AdhocTicket.java” file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0F13E96A" w14:textId="5ADA511D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087DAA81" w14:textId="39021B6F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43345402" w14:textId="05883252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240E419F" w14:textId="21FA097C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0C16DF85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45E1D1C2" w14:textId="6874B03F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“AdhocTicketDAO.java” file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4D1D75D5" w14:textId="71F6E0C8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1794B4BD" w14:textId="4A65A054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7AF240DA" w14:textId="3BFAE88E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704038F2" w14:textId="1AAAB6BF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76CC6A0A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65B5B210" w14:textId="3FC529F3" w:rsidR="0067779F" w:rsidRPr="00B97DE9" w:rsidRDefault="0067779F" w:rsidP="0EF5E741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“AdhocTicketFactory.java” file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5D9C5ADC" w14:textId="39487C3D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7474558E" w14:textId="08D1DC88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0B38904D" w14:textId="43F63463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4DCBBD55" w14:textId="5F3F0EE2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1776902E" w14:textId="77777777" w:rsidTr="0067779F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1BD5EE06" w14:textId="066E7B10" w:rsidR="0067779F" w:rsidRPr="00B97DE9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 scripts for “ExitController.java” file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7A32D823" w14:textId="353C6A4E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54BFF9B6" w14:textId="5DF28011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6639D853" w14:textId="4E577ED7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448FCD44" w14:textId="36D172AF" w:rsidR="0067779F" w:rsidRPr="00B97DE9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785A2450" w14:textId="77777777" w:rsidTr="00A24FA9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11C3CB00" w14:textId="0FA6B2C2" w:rsidR="0067779F" w:rsidRPr="007E32A2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any known bugs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1F4F8702" w14:textId="12F19A1E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35AC4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48FB208F" w14:textId="07B25678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651CD6B4" w14:textId="4ECC81C2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1E659F8B" w14:textId="7BF43D40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7AD639BE" w14:textId="77777777" w:rsidTr="00A77D33">
        <w:trPr>
          <w:trHeight w:val="255"/>
        </w:trPr>
        <w:tc>
          <w:tcPr>
            <w:tcW w:w="3600" w:type="dxa"/>
            <w:shd w:val="clear" w:color="auto" w:fill="5B9BD5" w:themeFill="accent1"/>
            <w:noWrap/>
            <w:vAlign w:val="center"/>
          </w:tcPr>
          <w:p w14:paraId="234F2FF4" w14:textId="54D6A199" w:rsidR="0067779F" w:rsidRPr="007E32A2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1080" w:type="dxa"/>
            <w:shd w:val="clear" w:color="auto" w:fill="5B9BD5" w:themeFill="accent1"/>
            <w:noWrap/>
            <w:vAlign w:val="center"/>
          </w:tcPr>
          <w:p w14:paraId="2FEF7BFB" w14:textId="262C7A61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5</w:t>
            </w:r>
            <w:r w:rsidRPr="6CA095C9">
              <w:rPr>
                <w:sz w:val="24"/>
                <w:szCs w:val="24"/>
              </w:rPr>
              <w:t xml:space="preserve"> day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350" w:type="dxa"/>
            <w:shd w:val="clear" w:color="auto" w:fill="5B9BD5" w:themeFill="accent1"/>
            <w:noWrap/>
          </w:tcPr>
          <w:p w14:paraId="11742BF2" w14:textId="62D7D005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16664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5B9BD5" w:themeFill="accent1"/>
            <w:noWrap/>
            <w:vAlign w:val="center"/>
          </w:tcPr>
          <w:p w14:paraId="30C69BA3" w14:textId="5CB251F7" w:rsidR="0067779F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Interact2 resources, Internet, Lecturer</w:t>
            </w:r>
          </w:p>
        </w:tc>
        <w:tc>
          <w:tcPr>
            <w:tcW w:w="1530" w:type="dxa"/>
            <w:shd w:val="clear" w:color="auto" w:fill="5B9BD5" w:themeFill="accent1"/>
            <w:noWrap/>
          </w:tcPr>
          <w:p w14:paraId="4E4D82F2" w14:textId="7167CC75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25EB7F85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72EFDE2C" w14:textId="7824481A" w:rsidR="0067779F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interaction between “</w:t>
            </w:r>
            <w:proofErr w:type="spellStart"/>
            <w:r>
              <w:rPr>
                <w:sz w:val="24"/>
                <w:szCs w:val="24"/>
              </w:rPr>
              <w:t>AhocTicket</w:t>
            </w:r>
            <w:proofErr w:type="spellEnd"/>
            <w:r>
              <w:rPr>
                <w:sz w:val="24"/>
                <w:szCs w:val="24"/>
              </w:rPr>
              <w:t>” and “Entry”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772B2A07" w14:textId="579EC9DD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3</w:t>
            </w:r>
            <w:r w:rsidRPr="006813CB">
              <w:rPr>
                <w:sz w:val="24"/>
                <w:szCs w:val="24"/>
              </w:rPr>
              <w:t xml:space="preserve"> day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4DF84BE6" w14:textId="703F5263" w:rsidR="0067779F" w:rsidRPr="0016664A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49848C0C" w14:textId="0DA9E7C2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7CFD8BDC" w14:textId="5B20813B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194B5785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35B5FE94" w14:textId="4433F5C9" w:rsidR="0067779F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test record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21F43A93" w14:textId="49D96F7B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6813CB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3177E5D5" w14:textId="48488B1D" w:rsidR="0067779F" w:rsidRPr="0016664A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5FB8DA58" w14:textId="4A2CC3AF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519D4420" w14:textId="757C7F8A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1A6B8D02" w14:textId="77777777" w:rsidTr="00A77D33">
        <w:trPr>
          <w:trHeight w:val="255"/>
        </w:trPr>
        <w:tc>
          <w:tcPr>
            <w:tcW w:w="3600" w:type="dxa"/>
            <w:shd w:val="clear" w:color="auto" w:fill="5B9BD5" w:themeFill="accent1"/>
            <w:noWrap/>
            <w:vAlign w:val="center"/>
          </w:tcPr>
          <w:p w14:paraId="2EE34121" w14:textId="0BA87CBB" w:rsidR="0067779F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Acceptance Test</w:t>
            </w:r>
          </w:p>
        </w:tc>
        <w:tc>
          <w:tcPr>
            <w:tcW w:w="1080" w:type="dxa"/>
            <w:shd w:val="clear" w:color="auto" w:fill="5B9BD5" w:themeFill="accent1"/>
            <w:noWrap/>
            <w:vAlign w:val="center"/>
          </w:tcPr>
          <w:p w14:paraId="5F466468" w14:textId="6BA305D4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5 </w:t>
            </w:r>
            <w:r w:rsidRPr="6CA095C9">
              <w:rPr>
                <w:sz w:val="24"/>
                <w:szCs w:val="24"/>
              </w:rPr>
              <w:t>day</w:t>
            </w:r>
          </w:p>
        </w:tc>
        <w:tc>
          <w:tcPr>
            <w:tcW w:w="1350" w:type="dxa"/>
            <w:shd w:val="clear" w:color="auto" w:fill="5B9BD5" w:themeFill="accent1"/>
            <w:noWrap/>
          </w:tcPr>
          <w:p w14:paraId="2A86C652" w14:textId="220DA7A3" w:rsidR="0067779F" w:rsidRPr="0016664A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626BAA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5B9BD5" w:themeFill="accent1"/>
            <w:noWrap/>
            <w:vAlign w:val="center"/>
          </w:tcPr>
          <w:p w14:paraId="0F72F7C8" w14:textId="3FFF6685" w:rsidR="0067779F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Interact2 resources, Internet, Lecturer</w:t>
            </w:r>
          </w:p>
        </w:tc>
        <w:tc>
          <w:tcPr>
            <w:tcW w:w="1530" w:type="dxa"/>
            <w:shd w:val="clear" w:color="auto" w:fill="5B9BD5" w:themeFill="accent1"/>
            <w:noWrap/>
          </w:tcPr>
          <w:p w14:paraId="48986BC7" w14:textId="5C0C2BAF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7920B23D" w14:textId="77777777" w:rsidTr="00A77D33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5178FA86" w14:textId="134CFDA8" w:rsidR="0067779F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cases and scenarios for UAT</w:t>
            </w:r>
          </w:p>
        </w:tc>
        <w:tc>
          <w:tcPr>
            <w:tcW w:w="1080" w:type="dxa"/>
            <w:shd w:val="clear" w:color="auto" w:fill="FFFFFF" w:themeFill="background1"/>
            <w:noWrap/>
            <w:vAlign w:val="center"/>
          </w:tcPr>
          <w:p w14:paraId="292FD6D9" w14:textId="37C839C8" w:rsidR="0067779F" w:rsidRDefault="0067779F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2B521973" w14:textId="61E05442" w:rsidR="0067779F" w:rsidRPr="00626BAA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E97BD3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07A729B9" w14:textId="77777777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32F842A0" w14:textId="1F5E50CA" w:rsidR="0067779F" w:rsidRPr="009F68C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67779F" w:rsidRPr="00B97DE9" w14:paraId="63815B75" w14:textId="77777777" w:rsidTr="0067779F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1C016C6C" w14:textId="587DF07A" w:rsidR="0067779F" w:rsidRDefault="0067779F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 for all use cases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7DA9357C" w14:textId="798B8BA9" w:rsidR="0067779F" w:rsidRDefault="0067779F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9F471C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5F75D679" w14:textId="760D4F26" w:rsidR="0067779F" w:rsidRPr="00626BAA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E97BD3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46B1C689" w14:textId="211D02A3" w:rsidR="0067779F" w:rsidRPr="37EBDD3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2D1A42CC" w14:textId="1F433673" w:rsidR="0067779F" w:rsidRPr="009F68CE" w:rsidRDefault="0067779F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A91DB5" w:rsidRPr="00B97DE9" w14:paraId="3C047B1E" w14:textId="77777777" w:rsidTr="0067779F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64F9EE17" w14:textId="727F4ABD" w:rsidR="00A91DB5" w:rsidRDefault="00A91DB5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flow for all use cases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632FE02A" w14:textId="7979C661" w:rsidR="00A91DB5" w:rsidRPr="009F471C" w:rsidRDefault="00A91DB5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 w:rsidRPr="009F471C">
              <w:rPr>
                <w:sz w:val="24"/>
                <w:szCs w:val="24"/>
              </w:rPr>
              <w:t>1 day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3EB7961B" w14:textId="7A9389F9" w:rsidR="00A91DB5" w:rsidRPr="00E97BD3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23E24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24066466" w14:textId="77777777" w:rsidR="00A91DB5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244667AF" w14:textId="30BA1A7E" w:rsidR="00A91DB5" w:rsidRPr="005C4590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A2EA0"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A91DB5" w:rsidRPr="00B97DE9" w14:paraId="5381C69A" w14:textId="77777777" w:rsidTr="0067779F">
        <w:trPr>
          <w:trHeight w:val="255"/>
        </w:trPr>
        <w:tc>
          <w:tcPr>
            <w:tcW w:w="3600" w:type="dxa"/>
            <w:shd w:val="clear" w:color="auto" w:fill="FFFFFF" w:themeFill="background1"/>
            <w:noWrap/>
            <w:vAlign w:val="center"/>
          </w:tcPr>
          <w:p w14:paraId="2C7A79CD" w14:textId="18632D5F" w:rsidR="00A91DB5" w:rsidRDefault="00A91DB5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and document test data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14:paraId="719F897B" w14:textId="4FBC7E55" w:rsidR="00A91DB5" w:rsidRPr="009F471C" w:rsidRDefault="00A91DB5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14:paraId="106A35FD" w14:textId="0921137D" w:rsidR="00A91DB5" w:rsidRPr="00E97BD3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23E24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FFFFFF" w:themeFill="background1"/>
            <w:noWrap/>
            <w:vAlign w:val="center"/>
          </w:tcPr>
          <w:p w14:paraId="55A5D997" w14:textId="77777777" w:rsidR="00A91DB5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shd w:val="clear" w:color="auto" w:fill="FFFFFF" w:themeFill="background1"/>
            <w:noWrap/>
          </w:tcPr>
          <w:p w14:paraId="569955EA" w14:textId="6E972EBC" w:rsidR="00A91DB5" w:rsidRPr="005C4590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BA2EA0"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A91DB5" w:rsidRPr="00B97DE9" w14:paraId="6B8B78A6" w14:textId="77777777" w:rsidTr="0067779F">
        <w:trPr>
          <w:trHeight w:val="255"/>
        </w:trPr>
        <w:tc>
          <w:tcPr>
            <w:tcW w:w="3600" w:type="dxa"/>
            <w:shd w:val="clear" w:color="auto" w:fill="5B9BD5" w:themeFill="accent1"/>
            <w:noWrap/>
            <w:vAlign w:val="center"/>
          </w:tcPr>
          <w:p w14:paraId="7530B59F" w14:textId="2FD060F7" w:rsidR="00A91DB5" w:rsidRDefault="00A91DB5" w:rsidP="007E6A00">
            <w:pPr>
              <w:spacing w:line="360" w:lineRule="auto"/>
              <w:rPr>
                <w:sz w:val="24"/>
                <w:szCs w:val="24"/>
              </w:rPr>
            </w:pPr>
            <w:bookmarkStart w:id="0" w:name="_GoBack" w:colFirst="4" w:colLast="4"/>
            <w:r>
              <w:rPr>
                <w:sz w:val="24"/>
                <w:szCs w:val="24"/>
              </w:rPr>
              <w:lastRenderedPageBreak/>
              <w:t>Create and update iteration plan</w:t>
            </w:r>
          </w:p>
        </w:tc>
        <w:tc>
          <w:tcPr>
            <w:tcW w:w="1080" w:type="dxa"/>
            <w:shd w:val="clear" w:color="auto" w:fill="5B9BD5" w:themeFill="accent1"/>
            <w:noWrap/>
          </w:tcPr>
          <w:p w14:paraId="68B49496" w14:textId="0D476FE7" w:rsidR="00A91DB5" w:rsidRPr="009F471C" w:rsidRDefault="00A91DB5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350" w:type="dxa"/>
            <w:shd w:val="clear" w:color="auto" w:fill="5B9BD5" w:themeFill="accent1"/>
            <w:noWrap/>
          </w:tcPr>
          <w:p w14:paraId="72B53A32" w14:textId="54F569F7" w:rsidR="00A91DB5" w:rsidRPr="00E97BD3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23E24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5B9BD5" w:themeFill="accent1"/>
            <w:noWrap/>
            <w:vAlign w:val="center"/>
          </w:tcPr>
          <w:p w14:paraId="2D868C19" w14:textId="440CC479" w:rsidR="00A91DB5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Interact2 resources, Internet, Lecturer</w:t>
            </w:r>
          </w:p>
        </w:tc>
        <w:tc>
          <w:tcPr>
            <w:tcW w:w="1530" w:type="dxa"/>
            <w:shd w:val="clear" w:color="auto" w:fill="5B9BD5" w:themeFill="accent1"/>
            <w:noWrap/>
          </w:tcPr>
          <w:p w14:paraId="1DB95F58" w14:textId="3D133942" w:rsidR="00A91DB5" w:rsidRPr="005C4590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548ED">
              <w:rPr>
                <w:sz w:val="24"/>
                <w:szCs w:val="24"/>
                <w:lang w:eastAsia="ja-JP"/>
              </w:rPr>
              <w:t>Tai</w:t>
            </w:r>
          </w:p>
        </w:tc>
      </w:tr>
      <w:tr w:rsidR="00A91DB5" w:rsidRPr="00B97DE9" w14:paraId="2F113A4A" w14:textId="77777777" w:rsidTr="0067779F">
        <w:trPr>
          <w:trHeight w:val="255"/>
        </w:trPr>
        <w:tc>
          <w:tcPr>
            <w:tcW w:w="3600" w:type="dxa"/>
            <w:shd w:val="clear" w:color="auto" w:fill="5B9BD5" w:themeFill="accent1"/>
            <w:noWrap/>
            <w:vAlign w:val="center"/>
          </w:tcPr>
          <w:p w14:paraId="5C39E66E" w14:textId="6824BA32" w:rsidR="00A91DB5" w:rsidRDefault="00A91DB5" w:rsidP="007E6A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Iteration Assessment</w:t>
            </w:r>
          </w:p>
        </w:tc>
        <w:tc>
          <w:tcPr>
            <w:tcW w:w="1080" w:type="dxa"/>
            <w:shd w:val="clear" w:color="auto" w:fill="5B9BD5" w:themeFill="accent1"/>
            <w:noWrap/>
          </w:tcPr>
          <w:p w14:paraId="3449E9B8" w14:textId="089CAF69" w:rsidR="00A91DB5" w:rsidRPr="009F471C" w:rsidRDefault="00A91DB5" w:rsidP="007E6A00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350" w:type="dxa"/>
            <w:shd w:val="clear" w:color="auto" w:fill="5B9BD5" w:themeFill="accent1"/>
            <w:noWrap/>
          </w:tcPr>
          <w:p w14:paraId="129816EE" w14:textId="65EF147A" w:rsidR="00A91DB5" w:rsidRPr="00E97BD3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23E24">
              <w:rPr>
                <w:sz w:val="24"/>
                <w:szCs w:val="24"/>
                <w:lang w:eastAsia="ja-JP"/>
              </w:rPr>
              <w:t>Incomplete</w:t>
            </w:r>
          </w:p>
        </w:tc>
        <w:tc>
          <w:tcPr>
            <w:tcW w:w="2160" w:type="dxa"/>
            <w:shd w:val="clear" w:color="auto" w:fill="5B9BD5" w:themeFill="accent1"/>
            <w:noWrap/>
            <w:vAlign w:val="center"/>
          </w:tcPr>
          <w:p w14:paraId="6FB46F31" w14:textId="38DA2CBA" w:rsidR="00A91DB5" w:rsidRPr="37EBDD3E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Interact2 resources, Internet, Lecturer</w:t>
            </w:r>
          </w:p>
        </w:tc>
        <w:tc>
          <w:tcPr>
            <w:tcW w:w="1530" w:type="dxa"/>
            <w:shd w:val="clear" w:color="auto" w:fill="5B9BD5" w:themeFill="accent1"/>
            <w:noWrap/>
          </w:tcPr>
          <w:p w14:paraId="781A969F" w14:textId="258861CF" w:rsidR="00A91DB5" w:rsidRPr="005C4590" w:rsidRDefault="00A91DB5" w:rsidP="007E6A00">
            <w:pPr>
              <w:widowControl/>
              <w:spacing w:line="360" w:lineRule="auto"/>
              <w:rPr>
                <w:sz w:val="24"/>
                <w:szCs w:val="24"/>
                <w:lang w:eastAsia="ja-JP"/>
              </w:rPr>
            </w:pPr>
            <w:r w:rsidRPr="00A548ED">
              <w:rPr>
                <w:sz w:val="24"/>
                <w:szCs w:val="24"/>
                <w:lang w:eastAsia="ja-JP"/>
              </w:rPr>
              <w:t>Tai</w:t>
            </w:r>
          </w:p>
        </w:tc>
      </w:tr>
      <w:bookmarkEnd w:id="0"/>
    </w:tbl>
    <w:p w14:paraId="724CD384" w14:textId="3C7A9329" w:rsidR="000F58AF" w:rsidRPr="00E672DB" w:rsidRDefault="000F58AF" w:rsidP="00A436B1">
      <w:pPr>
        <w:pStyle w:val="Heading1"/>
        <w:spacing w:before="480" w:after="480" w:line="480" w:lineRule="auto"/>
        <w:rPr>
          <w:rFonts w:ascii="Times New Roman" w:hAnsi="Times New Roman"/>
          <w:szCs w:val="24"/>
        </w:rPr>
      </w:pPr>
    </w:p>
    <w:sectPr w:rsidR="000F58AF" w:rsidRPr="00E672DB" w:rsidSect="00A436B1">
      <w:footerReference w:type="default" r:id="rId8"/>
      <w:pgSz w:w="12240" w:h="15840" w:code="1"/>
      <w:pgMar w:top="18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72EF3" w14:textId="77777777" w:rsidR="00ED4AEF" w:rsidRDefault="00ED4AEF">
      <w:r>
        <w:separator/>
      </w:r>
    </w:p>
  </w:endnote>
  <w:endnote w:type="continuationSeparator" w:id="0">
    <w:p w14:paraId="62271B28" w14:textId="77777777" w:rsidR="00ED4AEF" w:rsidRDefault="00ED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5EF33A3E" w14:textId="77777777" w:rsidTr="00D46BD0">
      <w:trPr>
        <w:trHeight w:val="36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CBCDFE" w14:textId="116669F5" w:rsidR="00D1755E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44CEE9" w14:textId="20FB8A9D" w:rsidR="00D1755E" w:rsidRDefault="00D1755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E493C" w14:textId="5FD47241" w:rsidR="00D1755E" w:rsidRDefault="37EBDD3E">
          <w:pPr>
            <w:jc w:val="right"/>
          </w:pPr>
          <w:r>
            <w:t xml:space="preserve">Page </w:t>
          </w:r>
          <w:r w:rsidR="00D1755E" w:rsidRPr="37EBDD3E">
            <w:rPr>
              <w:rStyle w:val="PageNumber"/>
              <w:noProof/>
            </w:rPr>
            <w:fldChar w:fldCharType="begin"/>
          </w:r>
          <w:r w:rsidR="00D1755E" w:rsidRPr="37EBDD3E">
            <w:rPr>
              <w:rStyle w:val="PageNumber"/>
              <w:noProof/>
            </w:rPr>
            <w:instrText xml:space="preserve"> PAGE </w:instrText>
          </w:r>
          <w:r w:rsidR="00D1755E" w:rsidRPr="37EBDD3E">
            <w:rPr>
              <w:rStyle w:val="PageNumber"/>
              <w:noProof/>
            </w:rPr>
            <w:fldChar w:fldCharType="separate"/>
          </w:r>
          <w:r w:rsidR="00A91DB5">
            <w:rPr>
              <w:rStyle w:val="PageNumber"/>
              <w:noProof/>
            </w:rPr>
            <w:t>3</w:t>
          </w:r>
          <w:r w:rsidR="00D1755E" w:rsidRPr="37EBDD3E">
            <w:rPr>
              <w:rStyle w:val="PageNumber"/>
              <w:noProof/>
            </w:rPr>
            <w:fldChar w:fldCharType="end"/>
          </w:r>
          <w:r w:rsidRPr="37EBDD3E">
            <w:rPr>
              <w:rStyle w:val="PageNumber"/>
            </w:rPr>
            <w:t xml:space="preserve"> of </w:t>
          </w:r>
          <w:r w:rsidR="00D1755E" w:rsidRPr="37EBDD3E">
            <w:rPr>
              <w:rStyle w:val="PageNumber"/>
              <w:noProof/>
            </w:rPr>
            <w:fldChar w:fldCharType="begin"/>
          </w:r>
          <w:r w:rsidR="00D1755E" w:rsidRPr="37EBDD3E">
            <w:rPr>
              <w:rStyle w:val="PageNumber"/>
              <w:noProof/>
            </w:rPr>
            <w:instrText xml:space="preserve"> NUMPAGES  \* MERGEFORMAT </w:instrText>
          </w:r>
          <w:r w:rsidR="00D1755E" w:rsidRPr="37EBDD3E">
            <w:rPr>
              <w:rStyle w:val="PageNumber"/>
              <w:noProof/>
            </w:rPr>
            <w:fldChar w:fldCharType="separate"/>
          </w:r>
          <w:r w:rsidR="00A91DB5">
            <w:rPr>
              <w:rStyle w:val="PageNumber"/>
              <w:noProof/>
            </w:rPr>
            <w:t>3</w:t>
          </w:r>
          <w:r w:rsidR="00D1755E" w:rsidRPr="37EBDD3E">
            <w:rPr>
              <w:rStyle w:val="PageNumber"/>
              <w:noProof/>
            </w:rPr>
            <w:fldChar w:fldCharType="end"/>
          </w:r>
        </w:p>
      </w:tc>
    </w:tr>
  </w:tbl>
  <w:p w14:paraId="659D786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3EEF7" w14:textId="77777777" w:rsidR="00ED4AEF" w:rsidRDefault="00ED4AEF">
      <w:r>
        <w:separator/>
      </w:r>
    </w:p>
  </w:footnote>
  <w:footnote w:type="continuationSeparator" w:id="0">
    <w:p w14:paraId="3E5B4032" w14:textId="77777777" w:rsidR="00ED4AEF" w:rsidRDefault="00ED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25354E2"/>
    <w:multiLevelType w:val="multilevel"/>
    <w:tmpl w:val="41C6D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7100EA"/>
    <w:multiLevelType w:val="hybridMultilevel"/>
    <w:tmpl w:val="6BAA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227DC"/>
    <w:multiLevelType w:val="hybridMultilevel"/>
    <w:tmpl w:val="C47C7F34"/>
    <w:lvl w:ilvl="0" w:tplc="53381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C5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67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06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80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A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E8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A5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E1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F370D"/>
    <w:multiLevelType w:val="hybridMultilevel"/>
    <w:tmpl w:val="69683684"/>
    <w:lvl w:ilvl="0" w:tplc="F738B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3641D"/>
    <w:multiLevelType w:val="hybridMultilevel"/>
    <w:tmpl w:val="F2729B98"/>
    <w:lvl w:ilvl="0" w:tplc="0C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231580F"/>
    <w:multiLevelType w:val="hybridMultilevel"/>
    <w:tmpl w:val="1A906F1C"/>
    <w:lvl w:ilvl="0" w:tplc="E6FC0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8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6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9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6B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E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B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8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E5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483BE8"/>
    <w:multiLevelType w:val="hybridMultilevel"/>
    <w:tmpl w:val="86526110"/>
    <w:lvl w:ilvl="0" w:tplc="74C8998E">
      <w:start w:val="8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705B1C20"/>
    <w:multiLevelType w:val="hybridMultilevel"/>
    <w:tmpl w:val="A15023C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060EE"/>
    <w:rsid w:val="00006C69"/>
    <w:rsid w:val="000178C5"/>
    <w:rsid w:val="00023E66"/>
    <w:rsid w:val="000245C9"/>
    <w:rsid w:val="0004155F"/>
    <w:rsid w:val="00054C62"/>
    <w:rsid w:val="000561FC"/>
    <w:rsid w:val="00083367"/>
    <w:rsid w:val="00087207"/>
    <w:rsid w:val="00087B47"/>
    <w:rsid w:val="00097396"/>
    <w:rsid w:val="000A3126"/>
    <w:rsid w:val="000B29D1"/>
    <w:rsid w:val="000B472E"/>
    <w:rsid w:val="000B6D46"/>
    <w:rsid w:val="000B7461"/>
    <w:rsid w:val="000C2532"/>
    <w:rsid w:val="000D5249"/>
    <w:rsid w:val="000F10FB"/>
    <w:rsid w:val="000F4FFA"/>
    <w:rsid w:val="000F58AF"/>
    <w:rsid w:val="000F6088"/>
    <w:rsid w:val="000F7761"/>
    <w:rsid w:val="00112DFC"/>
    <w:rsid w:val="00137827"/>
    <w:rsid w:val="001424A9"/>
    <w:rsid w:val="00155545"/>
    <w:rsid w:val="00157DC5"/>
    <w:rsid w:val="001676E3"/>
    <w:rsid w:val="00170DD9"/>
    <w:rsid w:val="00176824"/>
    <w:rsid w:val="00176F6A"/>
    <w:rsid w:val="00194A1C"/>
    <w:rsid w:val="001A0AA1"/>
    <w:rsid w:val="001B350A"/>
    <w:rsid w:val="001D24B0"/>
    <w:rsid w:val="001D5802"/>
    <w:rsid w:val="001E146F"/>
    <w:rsid w:val="001E73C4"/>
    <w:rsid w:val="00204EE8"/>
    <w:rsid w:val="002071AD"/>
    <w:rsid w:val="00211383"/>
    <w:rsid w:val="00213851"/>
    <w:rsid w:val="00221C13"/>
    <w:rsid w:val="00232B3D"/>
    <w:rsid w:val="00241257"/>
    <w:rsid w:val="00241C30"/>
    <w:rsid w:val="00242C5C"/>
    <w:rsid w:val="00255975"/>
    <w:rsid w:val="002662BC"/>
    <w:rsid w:val="002662D4"/>
    <w:rsid w:val="002C41D5"/>
    <w:rsid w:val="002C7A6F"/>
    <w:rsid w:val="002E14D5"/>
    <w:rsid w:val="002E6C22"/>
    <w:rsid w:val="002F05CC"/>
    <w:rsid w:val="002F0EC4"/>
    <w:rsid w:val="002F494B"/>
    <w:rsid w:val="002F742E"/>
    <w:rsid w:val="003007C1"/>
    <w:rsid w:val="003008E0"/>
    <w:rsid w:val="0030604A"/>
    <w:rsid w:val="00315511"/>
    <w:rsid w:val="00327B32"/>
    <w:rsid w:val="00330668"/>
    <w:rsid w:val="0033310D"/>
    <w:rsid w:val="00333D26"/>
    <w:rsid w:val="00335BCF"/>
    <w:rsid w:val="00353BF5"/>
    <w:rsid w:val="00363F19"/>
    <w:rsid w:val="00390140"/>
    <w:rsid w:val="003A0630"/>
    <w:rsid w:val="003A174D"/>
    <w:rsid w:val="003C7438"/>
    <w:rsid w:val="003D20BC"/>
    <w:rsid w:val="003D423C"/>
    <w:rsid w:val="003D6B6D"/>
    <w:rsid w:val="003F0452"/>
    <w:rsid w:val="003F46B9"/>
    <w:rsid w:val="00410464"/>
    <w:rsid w:val="00411C3F"/>
    <w:rsid w:val="00414114"/>
    <w:rsid w:val="0041683B"/>
    <w:rsid w:val="00417ABE"/>
    <w:rsid w:val="0043798E"/>
    <w:rsid w:val="00437FC8"/>
    <w:rsid w:val="00445DAB"/>
    <w:rsid w:val="00445E81"/>
    <w:rsid w:val="00447410"/>
    <w:rsid w:val="00461B06"/>
    <w:rsid w:val="0046250D"/>
    <w:rsid w:val="00482DBE"/>
    <w:rsid w:val="004A4CCC"/>
    <w:rsid w:val="004A55B5"/>
    <w:rsid w:val="004B74D2"/>
    <w:rsid w:val="004D621B"/>
    <w:rsid w:val="004E307A"/>
    <w:rsid w:val="004E5E3F"/>
    <w:rsid w:val="004E6173"/>
    <w:rsid w:val="004E7BCA"/>
    <w:rsid w:val="004F3FF3"/>
    <w:rsid w:val="00525325"/>
    <w:rsid w:val="00525DE7"/>
    <w:rsid w:val="00527B51"/>
    <w:rsid w:val="0053410E"/>
    <w:rsid w:val="00540A7C"/>
    <w:rsid w:val="0054463B"/>
    <w:rsid w:val="005447D3"/>
    <w:rsid w:val="00562CA8"/>
    <w:rsid w:val="005858ED"/>
    <w:rsid w:val="00586C8D"/>
    <w:rsid w:val="00597797"/>
    <w:rsid w:val="005A44EA"/>
    <w:rsid w:val="005A7904"/>
    <w:rsid w:val="005B3CE9"/>
    <w:rsid w:val="005B64B9"/>
    <w:rsid w:val="005C1575"/>
    <w:rsid w:val="005C2BF3"/>
    <w:rsid w:val="005D0359"/>
    <w:rsid w:val="005E391A"/>
    <w:rsid w:val="005E5E97"/>
    <w:rsid w:val="005F5C34"/>
    <w:rsid w:val="005F5F0D"/>
    <w:rsid w:val="00612E0C"/>
    <w:rsid w:val="0061504F"/>
    <w:rsid w:val="00617CF8"/>
    <w:rsid w:val="00621DD9"/>
    <w:rsid w:val="0062751F"/>
    <w:rsid w:val="00636F8A"/>
    <w:rsid w:val="00654F87"/>
    <w:rsid w:val="006759D8"/>
    <w:rsid w:val="00676232"/>
    <w:rsid w:val="0067779F"/>
    <w:rsid w:val="006956E3"/>
    <w:rsid w:val="006A78D8"/>
    <w:rsid w:val="006C5CE5"/>
    <w:rsid w:val="006D4C28"/>
    <w:rsid w:val="006F0EF5"/>
    <w:rsid w:val="006F2D2A"/>
    <w:rsid w:val="0070160F"/>
    <w:rsid w:val="007058D5"/>
    <w:rsid w:val="00706235"/>
    <w:rsid w:val="007175FF"/>
    <w:rsid w:val="0072365E"/>
    <w:rsid w:val="0073116A"/>
    <w:rsid w:val="00766B33"/>
    <w:rsid w:val="00772B37"/>
    <w:rsid w:val="007733E8"/>
    <w:rsid w:val="007855D0"/>
    <w:rsid w:val="00794FF7"/>
    <w:rsid w:val="007975FF"/>
    <w:rsid w:val="00797A50"/>
    <w:rsid w:val="007A45DD"/>
    <w:rsid w:val="007B3008"/>
    <w:rsid w:val="007C278C"/>
    <w:rsid w:val="007C3B01"/>
    <w:rsid w:val="007D59A1"/>
    <w:rsid w:val="007E1B3B"/>
    <w:rsid w:val="007E32A2"/>
    <w:rsid w:val="007E6A00"/>
    <w:rsid w:val="007F1A8A"/>
    <w:rsid w:val="00826299"/>
    <w:rsid w:val="00827F20"/>
    <w:rsid w:val="008305CC"/>
    <w:rsid w:val="00832CC6"/>
    <w:rsid w:val="0085698D"/>
    <w:rsid w:val="00860818"/>
    <w:rsid w:val="008633B0"/>
    <w:rsid w:val="008A06CF"/>
    <w:rsid w:val="008A4D87"/>
    <w:rsid w:val="008E5427"/>
    <w:rsid w:val="009053F8"/>
    <w:rsid w:val="00905D72"/>
    <w:rsid w:val="00914A90"/>
    <w:rsid w:val="00916188"/>
    <w:rsid w:val="00920378"/>
    <w:rsid w:val="009367DD"/>
    <w:rsid w:val="00942032"/>
    <w:rsid w:val="00947C14"/>
    <w:rsid w:val="00955F95"/>
    <w:rsid w:val="0096062C"/>
    <w:rsid w:val="00961B5D"/>
    <w:rsid w:val="009625D2"/>
    <w:rsid w:val="00965B15"/>
    <w:rsid w:val="00967BD0"/>
    <w:rsid w:val="009712E2"/>
    <w:rsid w:val="00992114"/>
    <w:rsid w:val="009A7A16"/>
    <w:rsid w:val="009D3C26"/>
    <w:rsid w:val="009D44C5"/>
    <w:rsid w:val="009D6937"/>
    <w:rsid w:val="009F3526"/>
    <w:rsid w:val="00A01610"/>
    <w:rsid w:val="00A15332"/>
    <w:rsid w:val="00A22782"/>
    <w:rsid w:val="00A23AAA"/>
    <w:rsid w:val="00A301E2"/>
    <w:rsid w:val="00A31804"/>
    <w:rsid w:val="00A31854"/>
    <w:rsid w:val="00A35825"/>
    <w:rsid w:val="00A436B1"/>
    <w:rsid w:val="00A44BFA"/>
    <w:rsid w:val="00A472C1"/>
    <w:rsid w:val="00A578EE"/>
    <w:rsid w:val="00A720CE"/>
    <w:rsid w:val="00A824FE"/>
    <w:rsid w:val="00A82CF4"/>
    <w:rsid w:val="00A91DB5"/>
    <w:rsid w:val="00AA3959"/>
    <w:rsid w:val="00AA7839"/>
    <w:rsid w:val="00AB0F33"/>
    <w:rsid w:val="00AB6CC9"/>
    <w:rsid w:val="00AC1901"/>
    <w:rsid w:val="00AC5C10"/>
    <w:rsid w:val="00AC7757"/>
    <w:rsid w:val="00AD6266"/>
    <w:rsid w:val="00AE42C2"/>
    <w:rsid w:val="00AF45F5"/>
    <w:rsid w:val="00B019A9"/>
    <w:rsid w:val="00B1431C"/>
    <w:rsid w:val="00B262BA"/>
    <w:rsid w:val="00B328E8"/>
    <w:rsid w:val="00B33028"/>
    <w:rsid w:val="00B346C2"/>
    <w:rsid w:val="00B348BD"/>
    <w:rsid w:val="00B358EE"/>
    <w:rsid w:val="00B53EF0"/>
    <w:rsid w:val="00B5408F"/>
    <w:rsid w:val="00B57110"/>
    <w:rsid w:val="00B62247"/>
    <w:rsid w:val="00B6286A"/>
    <w:rsid w:val="00B62D66"/>
    <w:rsid w:val="00B64FDE"/>
    <w:rsid w:val="00B6657C"/>
    <w:rsid w:val="00B7002B"/>
    <w:rsid w:val="00B736BD"/>
    <w:rsid w:val="00B73E5F"/>
    <w:rsid w:val="00B91359"/>
    <w:rsid w:val="00B97DE9"/>
    <w:rsid w:val="00BA5F42"/>
    <w:rsid w:val="00BB1253"/>
    <w:rsid w:val="00BB2A09"/>
    <w:rsid w:val="00BB505D"/>
    <w:rsid w:val="00BD2588"/>
    <w:rsid w:val="00BD25CD"/>
    <w:rsid w:val="00BD6567"/>
    <w:rsid w:val="00BD6DFF"/>
    <w:rsid w:val="00BE5FF8"/>
    <w:rsid w:val="00BF7E9B"/>
    <w:rsid w:val="00C04972"/>
    <w:rsid w:val="00C04EE0"/>
    <w:rsid w:val="00C05929"/>
    <w:rsid w:val="00C1778E"/>
    <w:rsid w:val="00C21181"/>
    <w:rsid w:val="00C30C15"/>
    <w:rsid w:val="00C432D2"/>
    <w:rsid w:val="00C55459"/>
    <w:rsid w:val="00C72CDA"/>
    <w:rsid w:val="00C76284"/>
    <w:rsid w:val="00C93D0D"/>
    <w:rsid w:val="00CA27B4"/>
    <w:rsid w:val="00CB4A37"/>
    <w:rsid w:val="00CC22E6"/>
    <w:rsid w:val="00CC34FF"/>
    <w:rsid w:val="00CD6014"/>
    <w:rsid w:val="00CD6A8F"/>
    <w:rsid w:val="00CF15BB"/>
    <w:rsid w:val="00CF4F2E"/>
    <w:rsid w:val="00CF5C64"/>
    <w:rsid w:val="00D14B33"/>
    <w:rsid w:val="00D1755E"/>
    <w:rsid w:val="00D240BC"/>
    <w:rsid w:val="00D251BD"/>
    <w:rsid w:val="00D25423"/>
    <w:rsid w:val="00D256AA"/>
    <w:rsid w:val="00D332BB"/>
    <w:rsid w:val="00D35BF8"/>
    <w:rsid w:val="00D46BD0"/>
    <w:rsid w:val="00D60D88"/>
    <w:rsid w:val="00D72AB8"/>
    <w:rsid w:val="00D804D2"/>
    <w:rsid w:val="00D8366F"/>
    <w:rsid w:val="00DA4F54"/>
    <w:rsid w:val="00DA5C6A"/>
    <w:rsid w:val="00DB29B7"/>
    <w:rsid w:val="00DB3AE9"/>
    <w:rsid w:val="00DC3408"/>
    <w:rsid w:val="00DD5CFB"/>
    <w:rsid w:val="00DE71A9"/>
    <w:rsid w:val="00E07D7D"/>
    <w:rsid w:val="00E16FF3"/>
    <w:rsid w:val="00E245C4"/>
    <w:rsid w:val="00E3460E"/>
    <w:rsid w:val="00E41936"/>
    <w:rsid w:val="00E44983"/>
    <w:rsid w:val="00E5110F"/>
    <w:rsid w:val="00E52A77"/>
    <w:rsid w:val="00E672DB"/>
    <w:rsid w:val="00E7426C"/>
    <w:rsid w:val="00E743EB"/>
    <w:rsid w:val="00E87A32"/>
    <w:rsid w:val="00EA48BC"/>
    <w:rsid w:val="00EB6F77"/>
    <w:rsid w:val="00EC5C03"/>
    <w:rsid w:val="00ED029F"/>
    <w:rsid w:val="00ED3A1F"/>
    <w:rsid w:val="00ED4AEF"/>
    <w:rsid w:val="00EE3FE6"/>
    <w:rsid w:val="00EE4875"/>
    <w:rsid w:val="00EE4D91"/>
    <w:rsid w:val="00EE6780"/>
    <w:rsid w:val="00EF302F"/>
    <w:rsid w:val="00F01230"/>
    <w:rsid w:val="00F15B55"/>
    <w:rsid w:val="00F326B3"/>
    <w:rsid w:val="00F33D5A"/>
    <w:rsid w:val="00F3699D"/>
    <w:rsid w:val="00F37360"/>
    <w:rsid w:val="00F47515"/>
    <w:rsid w:val="00F65B82"/>
    <w:rsid w:val="00F7415E"/>
    <w:rsid w:val="00F760E6"/>
    <w:rsid w:val="00FA118F"/>
    <w:rsid w:val="00FA2BB5"/>
    <w:rsid w:val="00FB1FB8"/>
    <w:rsid w:val="00FC7B80"/>
    <w:rsid w:val="00FD0289"/>
    <w:rsid w:val="00FE69E4"/>
    <w:rsid w:val="00FF6068"/>
    <w:rsid w:val="0EF5E741"/>
    <w:rsid w:val="100438AD"/>
    <w:rsid w:val="1F2F8353"/>
    <w:rsid w:val="23FE8145"/>
    <w:rsid w:val="37EBDD3E"/>
    <w:rsid w:val="42736FE2"/>
    <w:rsid w:val="4F527C71"/>
    <w:rsid w:val="6CA09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35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5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3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CE9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5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3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CE9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48</TotalTime>
  <Pages>3</Pages>
  <Words>388</Words>
  <Characters>2214</Characters>
  <Application>Microsoft Office Word</Application>
  <DocSecurity>0</DocSecurity>
  <Lines>18</Lines>
  <Paragraphs>5</Paragraphs>
  <ScaleCrop>false</ScaleCrop>
  <Company>&lt;Company Name&gt;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AutoBVT</cp:lastModifiedBy>
  <cp:revision>111</cp:revision>
  <cp:lastPrinted>1900-12-31T14:00:00Z</cp:lastPrinted>
  <dcterms:created xsi:type="dcterms:W3CDTF">2017-08-09T22:38:00Z</dcterms:created>
  <dcterms:modified xsi:type="dcterms:W3CDTF">2017-09-25T11:22:00Z</dcterms:modified>
</cp:coreProperties>
</file>